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11742" w14:textId="77777777" w:rsidR="00CD098F" w:rsidRPr="00285D3F" w:rsidRDefault="00CD098F">
      <w:pPr>
        <w:pStyle w:val="Footer"/>
        <w:tabs>
          <w:tab w:val="clear" w:pos="4320"/>
          <w:tab w:val="clear" w:pos="8640"/>
        </w:tabs>
        <w:jc w:val="right"/>
        <w:rPr>
          <w:rFonts w:cs="Arial"/>
          <w:noProof/>
        </w:rPr>
      </w:pPr>
    </w:p>
    <w:p w14:paraId="5EE11743" w14:textId="77777777" w:rsidR="00CD098F" w:rsidRPr="00285D3F" w:rsidRDefault="00AA05E9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E118FC" wp14:editId="5EE118FD">
                <wp:simplePos x="0" y="0"/>
                <wp:positionH relativeFrom="column">
                  <wp:posOffset>617220</wp:posOffset>
                </wp:positionH>
                <wp:positionV relativeFrom="paragraph">
                  <wp:posOffset>167640</wp:posOffset>
                </wp:positionV>
                <wp:extent cx="4869180" cy="461772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1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51353C52" w14:textId="77777777" w:rsidR="00A81D6E" w:rsidRDefault="00A81D6E" w:rsidP="00A81D6E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14:paraId="0257FB65" w14:textId="77777777" w:rsidR="00A81D6E" w:rsidRDefault="00A81D6E" w:rsidP="00A81D6E">
                            <w:pPr>
                              <w:pStyle w:val="DocTitle"/>
                            </w:pPr>
                            <w:r>
                              <w:t xml:space="preserve">Mini Project </w:t>
                            </w:r>
                          </w:p>
                          <w:p w14:paraId="748C9C8B" w14:textId="77777777" w:rsidR="00A81D6E" w:rsidRDefault="00A81D6E" w:rsidP="00A81D6E">
                            <w:pPr>
                              <w:pStyle w:val="DocTitle"/>
                            </w:pPr>
                            <w:r>
                              <w:t xml:space="preserve">Media Composer and Artist </w:t>
                            </w:r>
                          </w:p>
                          <w:p w14:paraId="045410DC" w14:textId="515E88B7" w:rsidR="00A81D6E" w:rsidRDefault="00A81D6E" w:rsidP="00A81D6E">
                            <w:pPr>
                              <w:pStyle w:val="DocTitle"/>
                            </w:pPr>
                            <w:r>
                              <w:t xml:space="preserve">Management System </w:t>
                            </w:r>
                          </w:p>
                          <w:p w14:paraId="5EE11928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EE11929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EE1192A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EE1192B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EE1192C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EE1192D" w14:textId="77777777" w:rsidR="00342B3E" w:rsidRDefault="00342B3E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118FC" id="Rectangle 8" o:spid="_x0000_s1026" style="position:absolute;left:0;text-align:left;margin-left:48.6pt;margin-top:13.2pt;width:383.4pt;height:36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14:paraId="51353C52" w14:textId="77777777" w:rsidR="00A81D6E" w:rsidRDefault="00A81D6E" w:rsidP="00A81D6E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14:paraId="0257FB65" w14:textId="77777777" w:rsidR="00A81D6E" w:rsidRDefault="00A81D6E" w:rsidP="00A81D6E">
                      <w:pPr>
                        <w:pStyle w:val="DocTitle"/>
                      </w:pPr>
                      <w:r>
                        <w:t xml:space="preserve">Mini Project </w:t>
                      </w:r>
                    </w:p>
                    <w:p w14:paraId="748C9C8B" w14:textId="77777777" w:rsidR="00A81D6E" w:rsidRDefault="00A81D6E" w:rsidP="00A81D6E">
                      <w:pPr>
                        <w:pStyle w:val="DocTitle"/>
                      </w:pPr>
                      <w:r>
                        <w:t xml:space="preserve">Media Composer and Artist </w:t>
                      </w:r>
                    </w:p>
                    <w:p w14:paraId="045410DC" w14:textId="515E88B7" w:rsidR="00A81D6E" w:rsidRDefault="00A81D6E" w:rsidP="00A81D6E">
                      <w:pPr>
                        <w:pStyle w:val="DocTitle"/>
                      </w:pPr>
                      <w:r>
                        <w:t xml:space="preserve">Management System </w:t>
                      </w:r>
                    </w:p>
                    <w:p w14:paraId="5EE11928" w14:textId="77777777" w:rsidR="00342B3E" w:rsidRDefault="00342B3E">
                      <w:pPr>
                        <w:pStyle w:val="ParaStyle"/>
                      </w:pPr>
                    </w:p>
                    <w:p w14:paraId="5EE11929" w14:textId="77777777" w:rsidR="00342B3E" w:rsidRDefault="00342B3E">
                      <w:pPr>
                        <w:pStyle w:val="ParaStyle"/>
                      </w:pPr>
                    </w:p>
                    <w:p w14:paraId="5EE1192A" w14:textId="77777777" w:rsidR="00342B3E" w:rsidRDefault="00342B3E">
                      <w:pPr>
                        <w:pStyle w:val="ParaStyle"/>
                      </w:pPr>
                    </w:p>
                    <w:p w14:paraId="5EE1192B" w14:textId="77777777" w:rsidR="00342B3E" w:rsidRDefault="00342B3E">
                      <w:pPr>
                        <w:pStyle w:val="ParaStyle"/>
                      </w:pPr>
                    </w:p>
                    <w:p w14:paraId="5EE1192C" w14:textId="77777777" w:rsidR="00342B3E" w:rsidRDefault="00342B3E">
                      <w:pPr>
                        <w:pStyle w:val="ParaStyle"/>
                      </w:pPr>
                    </w:p>
                    <w:p w14:paraId="5EE1192D" w14:textId="77777777" w:rsidR="00342B3E" w:rsidRDefault="00342B3E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14:paraId="5EE11744" w14:textId="77777777" w:rsidR="00CD098F" w:rsidRPr="00285D3F" w:rsidRDefault="00CD098F">
      <w:pPr>
        <w:rPr>
          <w:rFonts w:cs="Arial"/>
        </w:rPr>
      </w:pPr>
    </w:p>
    <w:p w14:paraId="5EE11745" w14:textId="77777777" w:rsidR="00CD098F" w:rsidRPr="00285D3F" w:rsidRDefault="00CD098F">
      <w:pPr>
        <w:rPr>
          <w:rFonts w:cs="Arial"/>
        </w:rPr>
      </w:pPr>
    </w:p>
    <w:p w14:paraId="5EE11746" w14:textId="77777777" w:rsidR="00CD098F" w:rsidRPr="00285D3F" w:rsidRDefault="00CD098F">
      <w:pPr>
        <w:rPr>
          <w:rFonts w:cs="Arial"/>
        </w:rPr>
      </w:pPr>
    </w:p>
    <w:p w14:paraId="5EE11747" w14:textId="77777777" w:rsidR="00CD098F" w:rsidRPr="00285D3F" w:rsidRDefault="00CD098F">
      <w:pPr>
        <w:rPr>
          <w:rFonts w:cs="Arial"/>
        </w:rPr>
      </w:pPr>
    </w:p>
    <w:p w14:paraId="5EE11748" w14:textId="77777777" w:rsidR="00CD098F" w:rsidRPr="00285D3F" w:rsidRDefault="00CD098F">
      <w:pPr>
        <w:rPr>
          <w:rFonts w:cs="Arial"/>
        </w:rPr>
      </w:pPr>
    </w:p>
    <w:p w14:paraId="5EE11749" w14:textId="77777777" w:rsidR="00CD098F" w:rsidRPr="00285D3F" w:rsidRDefault="00CD098F">
      <w:pPr>
        <w:rPr>
          <w:rFonts w:cs="Arial"/>
        </w:rPr>
      </w:pPr>
    </w:p>
    <w:p w14:paraId="5EE1174A" w14:textId="77777777" w:rsidR="00CD098F" w:rsidRPr="00285D3F" w:rsidRDefault="00CD098F">
      <w:pPr>
        <w:rPr>
          <w:rFonts w:cs="Arial"/>
        </w:rPr>
      </w:pPr>
    </w:p>
    <w:p w14:paraId="5EE1174B" w14:textId="77777777" w:rsidR="00CD098F" w:rsidRPr="00285D3F" w:rsidRDefault="00CD098F">
      <w:pPr>
        <w:rPr>
          <w:rFonts w:cs="Arial"/>
        </w:rPr>
      </w:pPr>
    </w:p>
    <w:p w14:paraId="5EE1174C" w14:textId="77777777" w:rsidR="00CD098F" w:rsidRPr="00285D3F" w:rsidRDefault="00CD098F">
      <w:pPr>
        <w:rPr>
          <w:rFonts w:cs="Arial"/>
        </w:rPr>
      </w:pPr>
    </w:p>
    <w:p w14:paraId="5EE1174D" w14:textId="77777777" w:rsidR="00CD098F" w:rsidRPr="00285D3F" w:rsidRDefault="00CD098F">
      <w:pPr>
        <w:rPr>
          <w:rFonts w:cs="Arial"/>
        </w:rPr>
      </w:pPr>
    </w:p>
    <w:p w14:paraId="5EE1174E" w14:textId="77777777" w:rsidR="00CD098F" w:rsidRPr="00285D3F" w:rsidRDefault="00CD098F">
      <w:pPr>
        <w:rPr>
          <w:rFonts w:cs="Arial"/>
        </w:rPr>
      </w:pPr>
    </w:p>
    <w:p w14:paraId="5EE1174F" w14:textId="77777777" w:rsidR="00CD098F" w:rsidRPr="00285D3F" w:rsidRDefault="00CD098F">
      <w:pPr>
        <w:rPr>
          <w:rFonts w:cs="Arial"/>
        </w:rPr>
      </w:pPr>
    </w:p>
    <w:p w14:paraId="5EE11750" w14:textId="77777777" w:rsidR="00CD098F" w:rsidRPr="00285D3F" w:rsidRDefault="00CD098F">
      <w:pPr>
        <w:rPr>
          <w:rFonts w:cs="Arial"/>
        </w:rPr>
      </w:pPr>
    </w:p>
    <w:p w14:paraId="5EE11751" w14:textId="77777777" w:rsidR="00CD098F" w:rsidRPr="00285D3F" w:rsidRDefault="00CD098F">
      <w:pPr>
        <w:rPr>
          <w:rFonts w:cs="Arial"/>
        </w:rPr>
      </w:pPr>
    </w:p>
    <w:p w14:paraId="5EE11752" w14:textId="77777777" w:rsidR="00CD098F" w:rsidRPr="00285D3F" w:rsidRDefault="00CD098F">
      <w:pPr>
        <w:rPr>
          <w:rFonts w:cs="Arial"/>
        </w:rPr>
      </w:pPr>
    </w:p>
    <w:p w14:paraId="5EE11753" w14:textId="77777777" w:rsidR="00CD098F" w:rsidRPr="00285D3F" w:rsidRDefault="00CD098F">
      <w:pPr>
        <w:tabs>
          <w:tab w:val="left" w:pos="1740"/>
        </w:tabs>
        <w:rPr>
          <w:rFonts w:cs="Arial"/>
        </w:rPr>
      </w:pPr>
    </w:p>
    <w:p w14:paraId="5EE11754" w14:textId="77777777" w:rsidR="00CD098F" w:rsidRPr="00285D3F" w:rsidRDefault="00CD098F">
      <w:pPr>
        <w:rPr>
          <w:rFonts w:cs="Arial"/>
        </w:rPr>
      </w:pPr>
    </w:p>
    <w:p w14:paraId="5EE11755" w14:textId="77777777" w:rsidR="00CD098F" w:rsidRPr="00285D3F" w:rsidRDefault="00CD098F">
      <w:pPr>
        <w:rPr>
          <w:rFonts w:cs="Arial"/>
        </w:rPr>
      </w:pPr>
    </w:p>
    <w:p w14:paraId="5EE11756" w14:textId="77777777" w:rsidR="00CD098F" w:rsidRPr="00285D3F" w:rsidRDefault="00CD098F">
      <w:pPr>
        <w:rPr>
          <w:rFonts w:cs="Arial"/>
        </w:rPr>
      </w:pPr>
    </w:p>
    <w:p w14:paraId="5EE11757" w14:textId="77777777" w:rsidR="00CD098F" w:rsidRPr="00285D3F" w:rsidRDefault="00CD098F">
      <w:pPr>
        <w:rPr>
          <w:rFonts w:cs="Arial"/>
        </w:rPr>
      </w:pPr>
    </w:p>
    <w:p w14:paraId="5EE11758" w14:textId="77777777" w:rsidR="00CD098F" w:rsidRPr="00285D3F" w:rsidRDefault="00CD098F">
      <w:pPr>
        <w:rPr>
          <w:rFonts w:cs="Arial"/>
        </w:rPr>
      </w:pPr>
    </w:p>
    <w:p w14:paraId="5EE11759" w14:textId="77777777" w:rsidR="00CD098F" w:rsidRPr="00285D3F" w:rsidRDefault="00CD098F">
      <w:pPr>
        <w:rPr>
          <w:rFonts w:cs="Arial"/>
        </w:rPr>
      </w:pPr>
    </w:p>
    <w:p w14:paraId="5EE1175A" w14:textId="77777777" w:rsidR="00CD098F" w:rsidRPr="00285D3F" w:rsidRDefault="00CD098F">
      <w:pPr>
        <w:rPr>
          <w:rFonts w:cs="Arial"/>
        </w:rPr>
      </w:pPr>
    </w:p>
    <w:p w14:paraId="5EE1175B" w14:textId="77777777" w:rsidR="00CD098F" w:rsidRPr="00285D3F" w:rsidRDefault="00CD098F">
      <w:pPr>
        <w:rPr>
          <w:rFonts w:cs="Arial"/>
        </w:rPr>
      </w:pPr>
    </w:p>
    <w:p w14:paraId="5EE1175C" w14:textId="77777777" w:rsidR="00CD098F" w:rsidRPr="00285D3F" w:rsidRDefault="00CD098F">
      <w:pPr>
        <w:rPr>
          <w:rFonts w:cs="Arial"/>
        </w:rPr>
      </w:pPr>
    </w:p>
    <w:p w14:paraId="5EE1175D" w14:textId="77777777" w:rsidR="00CD098F" w:rsidRPr="00285D3F" w:rsidRDefault="00CD098F">
      <w:pPr>
        <w:rPr>
          <w:rFonts w:cs="Arial"/>
        </w:rPr>
      </w:pPr>
    </w:p>
    <w:p w14:paraId="5EE1175E" w14:textId="77777777" w:rsidR="00CD098F" w:rsidRPr="00285D3F" w:rsidRDefault="00CD098F">
      <w:pPr>
        <w:rPr>
          <w:rFonts w:cs="Arial"/>
        </w:rPr>
      </w:pPr>
    </w:p>
    <w:p w14:paraId="5EE1175F" w14:textId="77777777" w:rsidR="00CD098F" w:rsidRPr="00285D3F" w:rsidRDefault="00CD098F">
      <w:pPr>
        <w:rPr>
          <w:rFonts w:cs="Arial"/>
        </w:rPr>
      </w:pPr>
    </w:p>
    <w:p w14:paraId="5EE11760" w14:textId="77777777" w:rsidR="00CD098F" w:rsidRPr="00285D3F" w:rsidRDefault="00CD098F">
      <w:pPr>
        <w:rPr>
          <w:rFonts w:cs="Arial"/>
        </w:rPr>
      </w:pPr>
    </w:p>
    <w:p w14:paraId="5EE11761" w14:textId="77777777" w:rsidR="00CD098F" w:rsidRPr="00285D3F" w:rsidRDefault="00CD098F">
      <w:pPr>
        <w:rPr>
          <w:rFonts w:cs="Arial"/>
        </w:rPr>
      </w:pPr>
    </w:p>
    <w:p w14:paraId="5EE11762" w14:textId="77777777" w:rsidR="00CD098F" w:rsidRPr="00285D3F" w:rsidRDefault="00CD098F">
      <w:pPr>
        <w:rPr>
          <w:rFonts w:cs="Arial"/>
        </w:rPr>
      </w:pPr>
    </w:p>
    <w:p w14:paraId="5EE11763" w14:textId="77777777" w:rsidR="00CD098F" w:rsidRPr="00285D3F" w:rsidRDefault="00CD098F">
      <w:pPr>
        <w:rPr>
          <w:rFonts w:cs="Arial"/>
        </w:rPr>
      </w:pPr>
      <w:r w:rsidRPr="00285D3F">
        <w:rPr>
          <w:rFonts w:cs="Arial"/>
          <w:b/>
        </w:rPr>
        <w:t xml:space="preserve">                                                            </w:t>
      </w:r>
    </w:p>
    <w:p w14:paraId="5EE11764" w14:textId="77777777" w:rsidR="00CD098F" w:rsidRPr="00285D3F" w:rsidRDefault="00CD098F">
      <w:pPr>
        <w:rPr>
          <w:rFonts w:cs="Arial"/>
        </w:rPr>
      </w:pPr>
    </w:p>
    <w:p w14:paraId="5EE11765" w14:textId="24CCAE97" w:rsidR="00CD098F" w:rsidRPr="00285D3F" w:rsidRDefault="000B32DE" w:rsidP="000B32DE">
      <w:pPr>
        <w:tabs>
          <w:tab w:val="left" w:pos="3955"/>
        </w:tabs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ab/>
      </w:r>
    </w:p>
    <w:p w14:paraId="5EE11766" w14:textId="77777777" w:rsidR="00CD098F" w:rsidRPr="00285D3F" w:rsidRDefault="00CD098F">
      <w:pPr>
        <w:jc w:val="center"/>
        <w:rPr>
          <w:rFonts w:cs="Arial"/>
        </w:rPr>
      </w:pPr>
    </w:p>
    <w:p w14:paraId="5EE11767" w14:textId="77777777" w:rsidR="00CD098F" w:rsidRPr="00285D3F" w:rsidRDefault="00CD098F">
      <w:pPr>
        <w:tabs>
          <w:tab w:val="left" w:pos="1905"/>
        </w:tabs>
        <w:rPr>
          <w:rFonts w:cs="Arial"/>
        </w:rPr>
      </w:pPr>
      <w:r w:rsidRPr="00285D3F">
        <w:rPr>
          <w:rFonts w:cs="Arial"/>
        </w:rPr>
        <w:tab/>
      </w:r>
    </w:p>
    <w:p w14:paraId="5EE11768" w14:textId="77777777" w:rsidR="00CD098F" w:rsidRPr="00285D3F" w:rsidRDefault="00CD098F">
      <w:pPr>
        <w:rPr>
          <w:rFonts w:cs="Arial"/>
        </w:rPr>
      </w:pPr>
    </w:p>
    <w:p w14:paraId="5EE11769" w14:textId="77777777" w:rsidR="00CD098F" w:rsidRPr="00285D3F" w:rsidRDefault="00CD098F">
      <w:pPr>
        <w:rPr>
          <w:rFonts w:cs="Arial"/>
        </w:rPr>
      </w:pPr>
    </w:p>
    <w:p w14:paraId="5EE1176A" w14:textId="77777777" w:rsidR="00CD098F" w:rsidRPr="00285D3F" w:rsidRDefault="00CD098F">
      <w:pPr>
        <w:rPr>
          <w:rFonts w:cs="Arial"/>
        </w:rPr>
      </w:pPr>
    </w:p>
    <w:p w14:paraId="5EE1176B" w14:textId="77777777" w:rsidR="00CD098F" w:rsidRPr="00285D3F" w:rsidRDefault="00CD098F">
      <w:pPr>
        <w:rPr>
          <w:rFonts w:cs="Arial"/>
        </w:rPr>
      </w:pPr>
    </w:p>
    <w:p w14:paraId="5EE1176C" w14:textId="77777777" w:rsidR="00CD098F" w:rsidRPr="00285D3F" w:rsidRDefault="00CD098F">
      <w:pPr>
        <w:pStyle w:val="Header"/>
        <w:tabs>
          <w:tab w:val="clear" w:pos="4320"/>
          <w:tab w:val="clear" w:pos="8640"/>
        </w:tabs>
        <w:rPr>
          <w:rFonts w:cs="Arial"/>
        </w:rPr>
        <w:sectPr w:rsidR="00CD098F" w:rsidRPr="00285D3F" w:rsidSect="00285D3F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267" w:bottom="1152" w:left="835" w:header="720" w:footer="187" w:gutter="1152"/>
          <w:cols w:space="720"/>
          <w:titlePg/>
          <w:docGrid w:linePitch="360"/>
        </w:sectPr>
      </w:pPr>
    </w:p>
    <w:p w14:paraId="5EE1176D" w14:textId="77777777" w:rsidR="00CD098F" w:rsidRPr="00F361F0" w:rsidRDefault="00F361F0" w:rsidP="00F361F0">
      <w:pPr>
        <w:pStyle w:val="MainTitle"/>
      </w:pPr>
      <w:r>
        <w:lastRenderedPageBreak/>
        <w:t>Document Control</w:t>
      </w: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79"/>
        <w:gridCol w:w="1799"/>
        <w:gridCol w:w="1440"/>
        <w:gridCol w:w="2764"/>
      </w:tblGrid>
      <w:tr w:rsidR="004D2A7C" w:rsidRPr="00285D3F" w14:paraId="5EE11770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E1176E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285D3F">
              <w:rPr>
                <w:rFonts w:cs="Arial"/>
                <w:b/>
                <w:i/>
                <w:iCs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E1176F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EE11773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E11771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Security Classification: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E11772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  <w:r w:rsidRPr="004D2A7C">
              <w:rPr>
                <w:rFonts w:cs="Arial"/>
                <w:b/>
              </w:rPr>
              <w:t>Internal</w:t>
            </w:r>
          </w:p>
        </w:tc>
      </w:tr>
      <w:tr w:rsidR="004D2A7C" w:rsidRPr="00285D3F" w14:paraId="5EE11776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E11774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Issue Date: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E11775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EE1177A" w14:textId="77777777" w:rsidTr="00316F88">
        <w:trPr>
          <w:cantSplit/>
        </w:trPr>
        <w:tc>
          <w:tcPr>
            <w:tcW w:w="1980" w:type="dxa"/>
            <w:vMerge w:val="restart"/>
          </w:tcPr>
          <w:p w14:paraId="5EE11777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Author(s):</w:t>
            </w:r>
          </w:p>
        </w:tc>
        <w:tc>
          <w:tcPr>
            <w:tcW w:w="3240" w:type="dxa"/>
            <w:gridSpan w:val="2"/>
          </w:tcPr>
          <w:p w14:paraId="5EE11778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2765" w:type="dxa"/>
          </w:tcPr>
          <w:p w14:paraId="5EE11779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Title</w:t>
            </w:r>
          </w:p>
        </w:tc>
      </w:tr>
      <w:tr w:rsidR="004D2A7C" w:rsidRPr="00285D3F" w14:paraId="5EE1177E" w14:textId="77777777" w:rsidTr="00316F88">
        <w:trPr>
          <w:cantSplit/>
          <w:trHeight w:val="413"/>
        </w:trPr>
        <w:tc>
          <w:tcPr>
            <w:tcW w:w="1980" w:type="dxa"/>
            <w:vMerge/>
          </w:tcPr>
          <w:p w14:paraId="5EE1177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7C" w14:textId="77777777" w:rsidR="004D2A7C" w:rsidRPr="001A70E5" w:rsidRDefault="00366F4F" w:rsidP="00316F88">
            <w:pPr>
              <w:keepNext/>
              <w:keepLines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Rathnajothi</w:t>
            </w:r>
          </w:p>
        </w:tc>
        <w:tc>
          <w:tcPr>
            <w:tcW w:w="2765" w:type="dxa"/>
          </w:tcPr>
          <w:p w14:paraId="5EE1177D" w14:textId="77777777" w:rsidR="004D2A7C" w:rsidRPr="001A70E5" w:rsidRDefault="00366F4F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Senior Executive</w:t>
            </w:r>
            <w:r w:rsidR="004D2A7C">
              <w:rPr>
                <w:rFonts w:cs="Arial"/>
                <w:szCs w:val="20"/>
              </w:rPr>
              <w:t xml:space="preserve"> – T &amp; D</w:t>
            </w:r>
          </w:p>
        </w:tc>
      </w:tr>
      <w:tr w:rsidR="004D2A7C" w:rsidRPr="00285D3F" w14:paraId="5EE1178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EE1177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8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2765" w:type="dxa"/>
          </w:tcPr>
          <w:p w14:paraId="5EE11781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4D2A7C" w:rsidRPr="00285D3F" w14:paraId="5EE11786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EE1178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Reviewer(s):</w:t>
            </w:r>
          </w:p>
        </w:tc>
        <w:tc>
          <w:tcPr>
            <w:tcW w:w="3240" w:type="dxa"/>
            <w:gridSpan w:val="2"/>
          </w:tcPr>
          <w:p w14:paraId="5EE11784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EE11785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EE1178A" w14:textId="77777777" w:rsidTr="00316F88">
        <w:trPr>
          <w:cantSplit/>
          <w:trHeight w:val="530"/>
        </w:trPr>
        <w:tc>
          <w:tcPr>
            <w:tcW w:w="1980" w:type="dxa"/>
            <w:vMerge/>
          </w:tcPr>
          <w:p w14:paraId="5EE11787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88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Training</w:t>
            </w:r>
            <w:r w:rsidRPr="001A70E5">
              <w:rPr>
                <w:rFonts w:cs="Arial"/>
                <w:bCs/>
                <w:szCs w:val="20"/>
              </w:rPr>
              <w:t xml:space="preserve"> Team</w:t>
            </w:r>
          </w:p>
        </w:tc>
        <w:tc>
          <w:tcPr>
            <w:tcW w:w="2765" w:type="dxa"/>
          </w:tcPr>
          <w:p w14:paraId="5EE11789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EE1178E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EE1178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Issuer(s):</w:t>
            </w:r>
          </w:p>
        </w:tc>
        <w:tc>
          <w:tcPr>
            <w:tcW w:w="3240" w:type="dxa"/>
            <w:gridSpan w:val="2"/>
          </w:tcPr>
          <w:p w14:paraId="5EE1178C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EE1178D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EE1179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EE1178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9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EE11791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EE11795" w14:textId="77777777" w:rsidTr="00316F88">
        <w:trPr>
          <w:cantSplit/>
          <w:trHeight w:val="530"/>
        </w:trPr>
        <w:tc>
          <w:tcPr>
            <w:tcW w:w="1980" w:type="dxa"/>
          </w:tcPr>
          <w:p w14:paraId="5EE1179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 Signature(s):</w:t>
            </w:r>
          </w:p>
        </w:tc>
        <w:tc>
          <w:tcPr>
            <w:tcW w:w="6005" w:type="dxa"/>
            <w:gridSpan w:val="3"/>
          </w:tcPr>
          <w:p w14:paraId="5EE11794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</w:p>
        </w:tc>
      </w:tr>
      <w:tr w:rsidR="004D2A7C" w:rsidRPr="00285D3F" w14:paraId="5EE11799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EE1179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Distribution:</w:t>
            </w:r>
          </w:p>
        </w:tc>
        <w:tc>
          <w:tcPr>
            <w:tcW w:w="3240" w:type="dxa"/>
            <w:gridSpan w:val="2"/>
          </w:tcPr>
          <w:p w14:paraId="5EE1179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EE1179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EE1179D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EE1179A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9B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Team</w:t>
            </w:r>
          </w:p>
        </w:tc>
        <w:tc>
          <w:tcPr>
            <w:tcW w:w="2765" w:type="dxa"/>
          </w:tcPr>
          <w:p w14:paraId="5EE1179C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 xml:space="preserve">All Designations in </w:t>
            </w:r>
            <w:r>
              <w:rPr>
                <w:rFonts w:cs="Arial"/>
                <w:bCs/>
                <w:szCs w:val="20"/>
              </w:rPr>
              <w:t>Training</w:t>
            </w:r>
          </w:p>
        </w:tc>
      </w:tr>
      <w:tr w:rsidR="004D2A7C" w:rsidRPr="00285D3F" w14:paraId="5EE117A1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EE1179E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9F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EE117A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EE117A5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EE117A2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EE117A3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EE117A4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EE117AA" w14:textId="77777777" w:rsidTr="00316F88">
        <w:trPr>
          <w:cantSplit/>
          <w:trHeight w:val="323"/>
        </w:trPr>
        <w:tc>
          <w:tcPr>
            <w:tcW w:w="1980" w:type="dxa"/>
            <w:vMerge w:val="restart"/>
          </w:tcPr>
          <w:p w14:paraId="5EE117A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Document History:</w:t>
            </w:r>
          </w:p>
        </w:tc>
        <w:tc>
          <w:tcPr>
            <w:tcW w:w="1800" w:type="dxa"/>
          </w:tcPr>
          <w:p w14:paraId="5EE117A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Date</w:t>
            </w:r>
          </w:p>
        </w:tc>
        <w:tc>
          <w:tcPr>
            <w:tcW w:w="1440" w:type="dxa"/>
          </w:tcPr>
          <w:p w14:paraId="5EE117A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Revision</w:t>
            </w:r>
          </w:p>
        </w:tc>
        <w:tc>
          <w:tcPr>
            <w:tcW w:w="2765" w:type="dxa"/>
          </w:tcPr>
          <w:p w14:paraId="5EE117A9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Change</w:t>
            </w:r>
          </w:p>
        </w:tc>
      </w:tr>
      <w:tr w:rsidR="004D2A7C" w:rsidRPr="00285D3F" w14:paraId="5EE117AF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EE117A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EE117AC" w14:textId="77777777" w:rsidR="004D2A7C" w:rsidRPr="001A70E5" w:rsidRDefault="00BF58CA" w:rsidP="008344AA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01-08</w:t>
            </w:r>
            <w:r w:rsidR="00A932C8">
              <w:rPr>
                <w:rFonts w:cs="Arial"/>
                <w:szCs w:val="20"/>
              </w:rPr>
              <w:t>-2014</w:t>
            </w:r>
          </w:p>
        </w:tc>
        <w:tc>
          <w:tcPr>
            <w:tcW w:w="1440" w:type="dxa"/>
          </w:tcPr>
          <w:p w14:paraId="5EE117AD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0.01D</w:t>
            </w:r>
          </w:p>
        </w:tc>
        <w:tc>
          <w:tcPr>
            <w:tcW w:w="2765" w:type="dxa"/>
          </w:tcPr>
          <w:p w14:paraId="5EE117AE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Initial draft</w:t>
            </w:r>
          </w:p>
        </w:tc>
      </w:tr>
      <w:tr w:rsidR="004D2A7C" w:rsidRPr="00285D3F" w14:paraId="5EE117B4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EE117B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EE117B1" w14:textId="4DF4200B" w:rsidR="004D2A7C" w:rsidRPr="001A70E5" w:rsidRDefault="00B71A29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29-06-15</w:t>
            </w:r>
          </w:p>
        </w:tc>
        <w:tc>
          <w:tcPr>
            <w:tcW w:w="1440" w:type="dxa"/>
          </w:tcPr>
          <w:p w14:paraId="5EE117B2" w14:textId="066AE587" w:rsidR="004D2A7C" w:rsidRPr="001A70E5" w:rsidRDefault="00B71A29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0.02D</w:t>
            </w:r>
          </w:p>
        </w:tc>
        <w:tc>
          <w:tcPr>
            <w:tcW w:w="2765" w:type="dxa"/>
          </w:tcPr>
          <w:p w14:paraId="5EE117B3" w14:textId="61E76DC4" w:rsidR="004D2A7C" w:rsidRPr="001A70E5" w:rsidRDefault="00B71A29" w:rsidP="00316F88">
            <w:pPr>
              <w:keepNext/>
              <w:keepLines/>
              <w:jc w:val="left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 xml:space="preserve">Changes in </w:t>
            </w:r>
            <w:proofErr w:type="spellStart"/>
            <w:r>
              <w:rPr>
                <w:rFonts w:cs="Arial"/>
                <w:szCs w:val="20"/>
              </w:rPr>
              <w:t>Miniproject</w:t>
            </w:r>
            <w:proofErr w:type="spellEnd"/>
            <w:r>
              <w:rPr>
                <w:rFonts w:cs="Arial"/>
                <w:szCs w:val="20"/>
              </w:rPr>
              <w:t xml:space="preserve"> document content as per the upgraded courses</w:t>
            </w:r>
          </w:p>
        </w:tc>
      </w:tr>
      <w:tr w:rsidR="004D2A7C" w:rsidRPr="00285D3F" w14:paraId="5EE117B9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EE117B5" w14:textId="77777777" w:rsidR="004D2A7C" w:rsidRPr="00285D3F" w:rsidRDefault="004D2A7C" w:rsidP="00316F88">
            <w:pPr>
              <w:keepNext/>
              <w:keepLines/>
              <w:rPr>
                <w:rFonts w:cs="Arial"/>
              </w:rPr>
            </w:pPr>
          </w:p>
        </w:tc>
        <w:tc>
          <w:tcPr>
            <w:tcW w:w="1800" w:type="dxa"/>
          </w:tcPr>
          <w:p w14:paraId="5EE117B6" w14:textId="77777777" w:rsidR="004D2A7C" w:rsidRPr="00285D3F" w:rsidRDefault="004D2A7C" w:rsidP="00316F88">
            <w:pPr>
              <w:keepNext/>
              <w:keepLines/>
              <w:rPr>
                <w:rFonts w:cs="Arial"/>
              </w:rPr>
            </w:pPr>
          </w:p>
        </w:tc>
        <w:tc>
          <w:tcPr>
            <w:tcW w:w="1440" w:type="dxa"/>
          </w:tcPr>
          <w:p w14:paraId="5EE117B7" w14:textId="77777777" w:rsidR="004D2A7C" w:rsidRPr="00285D3F" w:rsidRDefault="004D2A7C" w:rsidP="00316F88">
            <w:pPr>
              <w:keepNext/>
              <w:keepLines/>
              <w:rPr>
                <w:rFonts w:cs="Arial"/>
              </w:rPr>
            </w:pPr>
          </w:p>
        </w:tc>
        <w:tc>
          <w:tcPr>
            <w:tcW w:w="2765" w:type="dxa"/>
          </w:tcPr>
          <w:p w14:paraId="5EE117B8" w14:textId="77777777" w:rsidR="004D2A7C" w:rsidRPr="00285D3F" w:rsidRDefault="004D2A7C" w:rsidP="00316F88">
            <w:pPr>
              <w:keepNext/>
              <w:keepLines/>
              <w:jc w:val="left"/>
              <w:rPr>
                <w:rFonts w:cs="Arial"/>
                <w:bCs/>
              </w:rPr>
            </w:pPr>
          </w:p>
        </w:tc>
      </w:tr>
    </w:tbl>
    <w:p w14:paraId="5EE117BA" w14:textId="48B1373B" w:rsidR="000B32DE" w:rsidRDefault="000B32DE" w:rsidP="00F361F0">
      <w:pPr>
        <w:ind w:left="540"/>
        <w:rPr>
          <w:rFonts w:cs="Arial"/>
        </w:rPr>
      </w:pPr>
    </w:p>
    <w:p w14:paraId="52A0FCA3" w14:textId="77777777" w:rsidR="000B32DE" w:rsidRPr="000B32DE" w:rsidRDefault="000B32DE" w:rsidP="000B32DE">
      <w:pPr>
        <w:rPr>
          <w:rFonts w:cs="Arial"/>
        </w:rPr>
      </w:pPr>
    </w:p>
    <w:p w14:paraId="3EE60E23" w14:textId="77777777" w:rsidR="000B32DE" w:rsidRPr="000B32DE" w:rsidRDefault="000B32DE" w:rsidP="000B32DE">
      <w:pPr>
        <w:rPr>
          <w:rFonts w:cs="Arial"/>
        </w:rPr>
      </w:pPr>
    </w:p>
    <w:p w14:paraId="4D1F108D" w14:textId="77777777" w:rsidR="000B32DE" w:rsidRPr="000B32DE" w:rsidRDefault="000B32DE" w:rsidP="000B32DE">
      <w:pPr>
        <w:rPr>
          <w:rFonts w:cs="Arial"/>
        </w:rPr>
      </w:pPr>
    </w:p>
    <w:p w14:paraId="6E38F258" w14:textId="77777777" w:rsidR="000B32DE" w:rsidRPr="000B32DE" w:rsidRDefault="000B32DE" w:rsidP="000B32DE">
      <w:pPr>
        <w:rPr>
          <w:rFonts w:cs="Arial"/>
        </w:rPr>
      </w:pPr>
    </w:p>
    <w:p w14:paraId="7781B979" w14:textId="77777777" w:rsidR="000B32DE" w:rsidRPr="000B32DE" w:rsidRDefault="000B32DE" w:rsidP="000B32DE">
      <w:pPr>
        <w:rPr>
          <w:rFonts w:cs="Arial"/>
        </w:rPr>
      </w:pPr>
    </w:p>
    <w:p w14:paraId="352879B7" w14:textId="77777777" w:rsidR="000B32DE" w:rsidRPr="000B32DE" w:rsidRDefault="000B32DE" w:rsidP="000B32DE">
      <w:pPr>
        <w:rPr>
          <w:rFonts w:cs="Arial"/>
        </w:rPr>
      </w:pPr>
    </w:p>
    <w:p w14:paraId="56D33AA0" w14:textId="77777777" w:rsidR="000B32DE" w:rsidRPr="000B32DE" w:rsidRDefault="000B32DE" w:rsidP="000B32DE">
      <w:pPr>
        <w:rPr>
          <w:rFonts w:cs="Arial"/>
        </w:rPr>
      </w:pPr>
    </w:p>
    <w:p w14:paraId="54F62ABA" w14:textId="77777777" w:rsidR="000B32DE" w:rsidRPr="000B32DE" w:rsidRDefault="000B32DE" w:rsidP="000B32DE">
      <w:pPr>
        <w:rPr>
          <w:rFonts w:cs="Arial"/>
        </w:rPr>
      </w:pPr>
    </w:p>
    <w:p w14:paraId="4CA6C848" w14:textId="77777777" w:rsidR="000B32DE" w:rsidRPr="000B32DE" w:rsidRDefault="000B32DE" w:rsidP="000B32DE">
      <w:pPr>
        <w:rPr>
          <w:rFonts w:cs="Arial"/>
        </w:rPr>
      </w:pPr>
    </w:p>
    <w:p w14:paraId="51A0B6B0" w14:textId="355E4388" w:rsidR="000B32DE" w:rsidRDefault="000B32DE" w:rsidP="000B32DE">
      <w:pPr>
        <w:rPr>
          <w:rFonts w:cs="Arial"/>
        </w:rPr>
      </w:pPr>
    </w:p>
    <w:p w14:paraId="7C518CEC" w14:textId="0E45AADC" w:rsidR="000B32DE" w:rsidRDefault="00FB139A" w:rsidP="00FB139A">
      <w:pPr>
        <w:tabs>
          <w:tab w:val="left" w:pos="2488"/>
        </w:tabs>
        <w:rPr>
          <w:rFonts w:cs="Arial"/>
        </w:rPr>
      </w:pPr>
      <w:r>
        <w:rPr>
          <w:rFonts w:cs="Arial"/>
        </w:rPr>
        <w:tab/>
      </w:r>
    </w:p>
    <w:p w14:paraId="57CEBBF9" w14:textId="6CE88B58" w:rsidR="00F361F0" w:rsidRPr="000B32DE" w:rsidRDefault="000B32DE" w:rsidP="000B32DE">
      <w:pPr>
        <w:tabs>
          <w:tab w:val="left" w:pos="2315"/>
        </w:tabs>
        <w:rPr>
          <w:rFonts w:cs="Arial"/>
        </w:rPr>
      </w:pPr>
      <w:r>
        <w:rPr>
          <w:rFonts w:cs="Arial"/>
        </w:rPr>
        <w:tab/>
      </w:r>
    </w:p>
    <w:p w14:paraId="5EE117BB" w14:textId="77777777" w:rsidR="00CD098F" w:rsidRPr="00285D3F" w:rsidRDefault="00CD098F" w:rsidP="00F361F0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285D3F">
        <w:lastRenderedPageBreak/>
        <w:t>Table of Contents</w:t>
      </w:r>
      <w:bookmarkEnd w:id="0"/>
      <w:bookmarkEnd w:id="1"/>
      <w:bookmarkEnd w:id="2"/>
      <w:bookmarkEnd w:id="3"/>
    </w:p>
    <w:p w14:paraId="5EE117BC" w14:textId="77777777" w:rsidR="00326803" w:rsidRDefault="009D53C4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r w:rsidRPr="00285D3F">
        <w:rPr>
          <w:i/>
        </w:rPr>
        <w:fldChar w:fldCharType="begin"/>
      </w:r>
      <w:r w:rsidR="00CD098F" w:rsidRPr="00285D3F">
        <w:rPr>
          <w:i/>
        </w:rPr>
        <w:instrText xml:space="preserve"> TOC \o "2-3" \h \z \t "Heading 1,1,Appen,1" </w:instrText>
      </w:r>
      <w:r w:rsidRPr="00285D3F">
        <w:rPr>
          <w:i/>
        </w:rPr>
        <w:fldChar w:fldCharType="separate"/>
      </w:r>
      <w:hyperlink w:anchor="_Toc394783426" w:history="1">
        <w:r w:rsidR="00326803" w:rsidRPr="00A976C8">
          <w:rPr>
            <w:rStyle w:val="Hyperlink"/>
          </w:rPr>
          <w:t>1</w:t>
        </w:r>
        <w:r w:rsidR="00326803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Introduction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_Toc394783426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4</w:t>
        </w:r>
        <w:r w:rsidR="00326803">
          <w:rPr>
            <w:webHidden/>
          </w:rPr>
          <w:fldChar w:fldCharType="end"/>
        </w:r>
      </w:hyperlink>
    </w:p>
    <w:p w14:paraId="5EE117BD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27" w:history="1">
        <w:r w:rsidR="00326803" w:rsidRPr="00A976C8">
          <w:rPr>
            <w:rStyle w:val="Hyperlink"/>
          </w:rPr>
          <w:t>1.1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Setup Checklist for Mini Project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_Toc394783427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4</w:t>
        </w:r>
        <w:r w:rsidR="00326803">
          <w:rPr>
            <w:webHidden/>
          </w:rPr>
          <w:fldChar w:fldCharType="end"/>
        </w:r>
      </w:hyperlink>
    </w:p>
    <w:p w14:paraId="5EE117BE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28" w:history="1">
        <w:r w:rsidR="00326803" w:rsidRPr="00A976C8">
          <w:rPr>
            <w:rStyle w:val="Hyperlink"/>
          </w:rPr>
          <w:t>1.2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Instructions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_Toc394783428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4</w:t>
        </w:r>
        <w:r w:rsidR="00326803">
          <w:rPr>
            <w:webHidden/>
          </w:rPr>
          <w:fldChar w:fldCharType="end"/>
        </w:r>
      </w:hyperlink>
    </w:p>
    <w:p w14:paraId="5EE117BF" w14:textId="77777777" w:rsidR="00326803" w:rsidRDefault="0011254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394783429" w:history="1">
        <w:r w:rsidR="00326803" w:rsidRPr="00A976C8">
          <w:rPr>
            <w:rStyle w:val="Hyperlink"/>
          </w:rPr>
          <w:t>2</w:t>
        </w:r>
        <w:r w:rsidR="00326803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Problem Statement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_Toc394783429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5</w:t>
        </w:r>
        <w:r w:rsidR="00326803">
          <w:rPr>
            <w:webHidden/>
          </w:rPr>
          <w:fldChar w:fldCharType="end"/>
        </w:r>
      </w:hyperlink>
    </w:p>
    <w:p w14:paraId="5EE117C0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0" w:history="1">
        <w:r w:rsidR="00326803" w:rsidRPr="00A976C8">
          <w:rPr>
            <w:rStyle w:val="Hyperlink"/>
          </w:rPr>
          <w:t>2.1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Objective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_Toc394783430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5</w:t>
        </w:r>
        <w:r w:rsidR="00326803">
          <w:rPr>
            <w:webHidden/>
          </w:rPr>
          <w:fldChar w:fldCharType="end"/>
        </w:r>
      </w:hyperlink>
    </w:p>
    <w:p w14:paraId="5EE117C1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1" w:history="1">
        <w:r w:rsidR="00326803" w:rsidRPr="00A976C8">
          <w:rPr>
            <w:rStyle w:val="Hyperlink"/>
          </w:rPr>
          <w:t>2.2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Abstract of the project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_Toc394783431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5</w:t>
        </w:r>
        <w:r w:rsidR="00326803">
          <w:rPr>
            <w:webHidden/>
          </w:rPr>
          <w:fldChar w:fldCharType="end"/>
        </w:r>
      </w:hyperlink>
    </w:p>
    <w:p w14:paraId="5EE117C2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2" w:history="1">
        <w:r w:rsidR="00326803" w:rsidRPr="00A976C8">
          <w:rPr>
            <w:rStyle w:val="Hyperlink"/>
          </w:rPr>
          <w:t>2.3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Functional components of the project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_Toc394783432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5</w:t>
        </w:r>
        <w:r w:rsidR="00326803">
          <w:rPr>
            <w:webHidden/>
          </w:rPr>
          <w:fldChar w:fldCharType="end"/>
        </w:r>
      </w:hyperlink>
    </w:p>
    <w:p w14:paraId="5EE117C3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3" w:history="1">
        <w:r w:rsidR="00326803" w:rsidRPr="00A976C8">
          <w:rPr>
            <w:rStyle w:val="Hyperlink"/>
          </w:rPr>
          <w:t>2.4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Technology used: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_Toc394783433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6</w:t>
        </w:r>
        <w:r w:rsidR="00326803">
          <w:rPr>
            <w:webHidden/>
          </w:rPr>
          <w:fldChar w:fldCharType="end"/>
        </w:r>
      </w:hyperlink>
    </w:p>
    <w:p w14:paraId="5EE117C4" w14:textId="77777777" w:rsidR="00326803" w:rsidRDefault="0011254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394783434" w:history="1">
        <w:r w:rsidR="00326803" w:rsidRPr="00A976C8">
          <w:rPr>
            <w:rStyle w:val="Hyperlink"/>
          </w:rPr>
          <w:t>3</w:t>
        </w:r>
        <w:r w:rsidR="00326803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Implementation in J2EE LOT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_Toc394783434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7</w:t>
        </w:r>
        <w:r w:rsidR="00326803">
          <w:rPr>
            <w:webHidden/>
          </w:rPr>
          <w:fldChar w:fldCharType="end"/>
        </w:r>
      </w:hyperlink>
    </w:p>
    <w:p w14:paraId="5EE117C5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5" w:history="1">
        <w:r w:rsidR="00326803" w:rsidRPr="00A976C8">
          <w:rPr>
            <w:rStyle w:val="Hyperlink"/>
          </w:rPr>
          <w:t>3.1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Summary of the functionality to be built: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_Toc394783435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7</w:t>
        </w:r>
        <w:r w:rsidR="00326803">
          <w:rPr>
            <w:webHidden/>
          </w:rPr>
          <w:fldChar w:fldCharType="end"/>
        </w:r>
      </w:hyperlink>
    </w:p>
    <w:p w14:paraId="5EE117C6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6" w:history="1">
        <w:r w:rsidR="00326803" w:rsidRPr="00A976C8">
          <w:rPr>
            <w:rStyle w:val="Hyperlink"/>
          </w:rPr>
          <w:t>3.2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Guidelines on the functionality to be built: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_Toc394783436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8</w:t>
        </w:r>
        <w:r w:rsidR="00326803">
          <w:rPr>
            <w:webHidden/>
          </w:rPr>
          <w:fldChar w:fldCharType="end"/>
        </w:r>
      </w:hyperlink>
    </w:p>
    <w:p w14:paraId="5EE117C7" w14:textId="77777777" w:rsidR="00326803" w:rsidRDefault="0011254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4783437" w:history="1">
        <w:r w:rsidR="00326803" w:rsidRPr="00A976C8">
          <w:rPr>
            <w:rStyle w:val="Hyperlink"/>
          </w:rPr>
          <w:t>3.3</w:t>
        </w:r>
        <w:r w:rsidR="00326803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326803" w:rsidRPr="00A976C8">
          <w:rPr>
            <w:rStyle w:val="Hyperlink"/>
          </w:rPr>
          <w:t>Evaluation and assessment parameters:</w:t>
        </w:r>
        <w:r w:rsidR="00326803">
          <w:rPr>
            <w:webHidden/>
          </w:rPr>
          <w:tab/>
        </w:r>
        <w:r w:rsidR="00326803">
          <w:rPr>
            <w:webHidden/>
          </w:rPr>
          <w:fldChar w:fldCharType="begin"/>
        </w:r>
        <w:r w:rsidR="00326803">
          <w:rPr>
            <w:webHidden/>
          </w:rPr>
          <w:instrText xml:space="preserve"> PAGEREF _Toc394783437 \h </w:instrText>
        </w:r>
        <w:r w:rsidR="00326803">
          <w:rPr>
            <w:webHidden/>
          </w:rPr>
        </w:r>
        <w:r w:rsidR="00326803">
          <w:rPr>
            <w:webHidden/>
          </w:rPr>
          <w:fldChar w:fldCharType="separate"/>
        </w:r>
        <w:r w:rsidR="00326803">
          <w:rPr>
            <w:webHidden/>
          </w:rPr>
          <w:t>11</w:t>
        </w:r>
        <w:r w:rsidR="00326803">
          <w:rPr>
            <w:webHidden/>
          </w:rPr>
          <w:fldChar w:fldCharType="end"/>
        </w:r>
      </w:hyperlink>
    </w:p>
    <w:p w14:paraId="5EE117C8" w14:textId="77777777" w:rsidR="00CD098F" w:rsidRPr="00285D3F" w:rsidRDefault="009D53C4" w:rsidP="004F45D2">
      <w:pPr>
        <w:pStyle w:val="TOC2"/>
        <w:ind w:left="540"/>
        <w:sectPr w:rsidR="00CD098F" w:rsidRPr="00285D3F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85D3F">
        <w:fldChar w:fldCharType="end"/>
      </w:r>
      <w:bookmarkStart w:id="4" w:name="OLE_LINK2"/>
    </w:p>
    <w:p w14:paraId="5EE117C9" w14:textId="77777777" w:rsidR="00736E40" w:rsidRPr="00736E40" w:rsidRDefault="00736E40" w:rsidP="00736E40">
      <w:pPr>
        <w:pStyle w:val="Heading1"/>
      </w:pPr>
      <w:bookmarkStart w:id="5" w:name="_Toc394783426"/>
      <w:bookmarkEnd w:id="4"/>
      <w:r w:rsidRPr="00736E40">
        <w:lastRenderedPageBreak/>
        <w:t>Introduction</w:t>
      </w:r>
      <w:bookmarkEnd w:id="5"/>
    </w:p>
    <w:p w14:paraId="5EE117CA" w14:textId="2A53C130" w:rsidR="00736E40" w:rsidRPr="00736E40" w:rsidRDefault="00736E40" w:rsidP="00736E40">
      <w:pPr>
        <w:rPr>
          <w:rFonts w:cs="Arial"/>
        </w:rPr>
      </w:pPr>
      <w:r w:rsidRPr="00736E40">
        <w:rPr>
          <w:rFonts w:cs="Arial"/>
        </w:rPr>
        <w:t xml:space="preserve">This document outlines a mini project for the J2EE LOT. The project is to develop </w:t>
      </w:r>
      <w:proofErr w:type="gramStart"/>
      <w:r w:rsidRPr="00736E40">
        <w:rPr>
          <w:rFonts w:cs="Arial"/>
        </w:rPr>
        <w:t>an</w:t>
      </w:r>
      <w:proofErr w:type="gramEnd"/>
      <w:r w:rsidRPr="00736E40">
        <w:rPr>
          <w:rFonts w:cs="Arial"/>
        </w:rPr>
        <w:t xml:space="preserve"> </w:t>
      </w:r>
      <w:r w:rsidR="005A5C02">
        <w:rPr>
          <w:rFonts w:cs="Arial"/>
        </w:rPr>
        <w:t>Media Composer and Artist</w:t>
      </w:r>
      <w:r w:rsidR="00701EE7">
        <w:rPr>
          <w:rFonts w:cs="Arial"/>
        </w:rPr>
        <w:t xml:space="preserve"> Management</w:t>
      </w:r>
      <w:r w:rsidR="0054743E">
        <w:rPr>
          <w:rFonts w:cs="Arial"/>
        </w:rPr>
        <w:t xml:space="preserve"> System</w:t>
      </w:r>
      <w:r w:rsidR="00A01EC5">
        <w:rPr>
          <w:rFonts w:cs="Arial"/>
        </w:rPr>
        <w:t xml:space="preserve"> </w:t>
      </w:r>
      <w:r w:rsidRPr="00736E40">
        <w:rPr>
          <w:rFonts w:cs="Arial"/>
        </w:rPr>
        <w:t>for a</w:t>
      </w:r>
      <w:r w:rsidR="0057236C">
        <w:rPr>
          <w:rFonts w:cs="Arial"/>
        </w:rPr>
        <w:t>n organization</w:t>
      </w:r>
      <w:r w:rsidRPr="00736E40">
        <w:rPr>
          <w:rFonts w:cs="Arial"/>
        </w:rPr>
        <w:t>. This document contains the work flow of the system and gives guidelines on how to build the functionality gradually in each of the course modules of the J2EE LOT.</w:t>
      </w:r>
    </w:p>
    <w:p w14:paraId="5EE117CB" w14:textId="77777777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6" w:name="_Toc394783427"/>
      <w:r w:rsidRPr="00736E40">
        <w:rPr>
          <w:rFonts w:ascii="Arial" w:hAnsi="Arial"/>
        </w:rPr>
        <w:t>Setup Checklist for Mini Project</w:t>
      </w:r>
      <w:bookmarkEnd w:id="6"/>
    </w:p>
    <w:p w14:paraId="5EE117CC" w14:textId="77777777" w:rsidR="00736E40" w:rsidRPr="00736E40" w:rsidRDefault="00736E40" w:rsidP="00736E40">
      <w:pPr>
        <w:pStyle w:val="Para-Heading2Bold"/>
        <w:jc w:val="both"/>
        <w:rPr>
          <w:rFonts w:ascii="Arial" w:hAnsi="Arial" w:cs="Arial"/>
        </w:rPr>
      </w:pPr>
      <w:r w:rsidRPr="00736E40">
        <w:rPr>
          <w:rFonts w:ascii="Arial" w:hAnsi="Arial" w:cs="Arial"/>
        </w:rPr>
        <w:t>Minimum System Requirements</w:t>
      </w:r>
    </w:p>
    <w:p w14:paraId="5EE117CD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Intel Pentium 90 or higher (P166 recommended)</w:t>
      </w:r>
    </w:p>
    <w:p w14:paraId="5EE117CE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Microsoft Windows </w:t>
      </w:r>
      <w:r w:rsidR="00AB5A0B">
        <w:rPr>
          <w:rFonts w:ascii="Arial" w:hAnsi="Arial" w:cs="Arial"/>
        </w:rPr>
        <w:t>95, 98, or NT 4.0, 2k, XP, Windows 7</w:t>
      </w:r>
    </w:p>
    <w:p w14:paraId="5EE117CF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Memory: 32MB of RAM (64MB or more recommended)</w:t>
      </w:r>
    </w:p>
    <w:p w14:paraId="5EE117D1" w14:textId="79F94C34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Oracle 9i clien</w:t>
      </w:r>
      <w:r w:rsidR="00012939">
        <w:rPr>
          <w:rFonts w:ascii="Arial" w:hAnsi="Arial" w:cs="Arial"/>
        </w:rPr>
        <w:t>t and access to oracle 9i server</w:t>
      </w:r>
    </w:p>
    <w:p w14:paraId="5EE117D2" w14:textId="6BF1A0F7" w:rsidR="00736E40" w:rsidRPr="00736E40" w:rsidRDefault="000175B6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14:paraId="5EE117D3" w14:textId="4D1E2B26" w:rsidR="00736E40" w:rsidRPr="00736E40" w:rsidRDefault="000175B6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14:paraId="5EE117D5" w14:textId="2364BD59" w:rsidR="00736E40" w:rsidRPr="001C46BB" w:rsidRDefault="00736E40" w:rsidP="001C46BB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JUnit</w:t>
      </w:r>
      <w:r w:rsidR="000175B6">
        <w:rPr>
          <w:rFonts w:ascii="Arial" w:hAnsi="Arial" w:cs="Arial"/>
        </w:rPr>
        <w:t xml:space="preserve"> 4.0</w:t>
      </w:r>
    </w:p>
    <w:p w14:paraId="5EE117D6" w14:textId="77777777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7" w:name="_Toc394783428"/>
      <w:r w:rsidRPr="00736E40">
        <w:rPr>
          <w:rFonts w:ascii="Arial" w:hAnsi="Arial"/>
        </w:rPr>
        <w:t>Instructions</w:t>
      </w:r>
      <w:bookmarkEnd w:id="7"/>
    </w:p>
    <w:p w14:paraId="5EE117D7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code modules in the mini project should follow all the coding standards. </w:t>
      </w:r>
    </w:p>
    <w:p w14:paraId="5EE117D8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Create a directory by your name in drive </w:t>
      </w:r>
      <w:r w:rsidRPr="00736E40">
        <w:rPr>
          <w:rFonts w:ascii="Arial" w:hAnsi="Arial" w:cs="Arial"/>
          <w:b/>
          <w:bCs/>
        </w:rPr>
        <w:t>&lt;drive&gt;</w:t>
      </w:r>
      <w:r w:rsidRPr="00736E40">
        <w:rPr>
          <w:rFonts w:ascii="Arial" w:hAnsi="Arial" w:cs="Arial"/>
        </w:rPr>
        <w:t xml:space="preserve">. In this directory, create a subdirectory </w:t>
      </w:r>
      <w:proofErr w:type="spellStart"/>
      <w:r w:rsidRPr="00736E40">
        <w:rPr>
          <w:rFonts w:ascii="Arial" w:hAnsi="Arial" w:cs="Arial"/>
          <w:b/>
          <w:bCs/>
        </w:rPr>
        <w:t>MiniProject</w:t>
      </w:r>
      <w:proofErr w:type="spellEnd"/>
      <w:r w:rsidRPr="00736E40">
        <w:rPr>
          <w:rFonts w:ascii="Arial" w:hAnsi="Arial" w:cs="Arial"/>
        </w:rPr>
        <w:t>. Store your Project here.</w:t>
      </w:r>
    </w:p>
    <w:p w14:paraId="5EE117D9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can refer to your course material.</w:t>
      </w:r>
    </w:p>
    <w:p w14:paraId="5EE117DA" w14:textId="5C12A898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may also look up the help provided in the java docs and document</w:t>
      </w:r>
      <w:r w:rsidR="000175B6">
        <w:rPr>
          <w:rFonts w:ascii="Arial" w:hAnsi="Arial" w:cs="Arial"/>
        </w:rPr>
        <w:t xml:space="preserve">ation provided with </w:t>
      </w:r>
      <w:proofErr w:type="spellStart"/>
      <w:r w:rsidR="000175B6">
        <w:rPr>
          <w:rFonts w:ascii="Arial" w:hAnsi="Arial" w:cs="Arial"/>
        </w:rPr>
        <w:t>WildFly</w:t>
      </w:r>
      <w:proofErr w:type="spellEnd"/>
      <w:r w:rsidRPr="00736E40">
        <w:rPr>
          <w:rFonts w:ascii="Arial" w:hAnsi="Arial" w:cs="Arial"/>
        </w:rPr>
        <w:t>.</w:t>
      </w:r>
    </w:p>
    <w:p w14:paraId="5EE117DB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total time required to complete this mini project is </w:t>
      </w:r>
      <w:r w:rsidR="00073E1C">
        <w:rPr>
          <w:rFonts w:ascii="Arial" w:hAnsi="Arial" w:cs="Arial"/>
        </w:rPr>
        <w:t>50</w:t>
      </w:r>
      <w:r w:rsidRPr="00736E40">
        <w:rPr>
          <w:rFonts w:ascii="Arial" w:hAnsi="Arial" w:cs="Arial"/>
        </w:rPr>
        <w:t xml:space="preserve"> hrs.</w:t>
      </w:r>
    </w:p>
    <w:p w14:paraId="5EE117DC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Since this project work will span over couple of months, you will need to take care of maintaining the code</w:t>
      </w:r>
    </w:p>
    <w:p w14:paraId="5EE117DD" w14:textId="77777777" w:rsidR="00736E40" w:rsidRPr="00736E40" w:rsidRDefault="00736E40" w:rsidP="00736E40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5EE117DE" w14:textId="77777777" w:rsidR="00736E40" w:rsidRPr="00736E40" w:rsidRDefault="00736E40" w:rsidP="00736E40">
      <w:pPr>
        <w:rPr>
          <w:rFonts w:cs="Arial"/>
          <w:color w:val="000000"/>
        </w:rPr>
      </w:pPr>
    </w:p>
    <w:p w14:paraId="5EE117DF" w14:textId="77777777" w:rsidR="00736E40" w:rsidRPr="00736E40" w:rsidRDefault="00736E40" w:rsidP="00736E40">
      <w:pPr>
        <w:pStyle w:val="Heading1"/>
      </w:pPr>
      <w:r w:rsidRPr="00736E40">
        <w:br w:type="page"/>
      </w:r>
      <w:bookmarkStart w:id="8" w:name="_Toc394783429"/>
      <w:r w:rsidRPr="00736E40">
        <w:lastRenderedPageBreak/>
        <w:t>Problem Statement</w:t>
      </w:r>
      <w:bookmarkEnd w:id="8"/>
    </w:p>
    <w:p w14:paraId="5EE117E0" w14:textId="77777777" w:rsidR="00736E40" w:rsidRPr="00C12BE7" w:rsidRDefault="00736E40" w:rsidP="00736E40">
      <w:pPr>
        <w:pStyle w:val="Heading2"/>
        <w:rPr>
          <w:rFonts w:ascii="Arial" w:hAnsi="Arial"/>
          <w:b w:val="0"/>
        </w:rPr>
      </w:pPr>
      <w:bookmarkStart w:id="9" w:name="_Toc394783430"/>
      <w:r w:rsidRPr="00C12BE7">
        <w:rPr>
          <w:rFonts w:ascii="Arial" w:hAnsi="Arial"/>
          <w:b w:val="0"/>
        </w:rPr>
        <w:t>Objective</w:t>
      </w:r>
      <w:bookmarkEnd w:id="9"/>
      <w:r w:rsidRPr="00C12BE7">
        <w:rPr>
          <w:rFonts w:ascii="Arial" w:hAnsi="Arial"/>
          <w:b w:val="0"/>
        </w:rPr>
        <w:t xml:space="preserve"> </w:t>
      </w:r>
    </w:p>
    <w:p w14:paraId="5EE117E1" w14:textId="4047419B" w:rsidR="00736E40" w:rsidRPr="00736E40" w:rsidRDefault="00736E40" w:rsidP="004B00C2">
      <w:pPr>
        <w:jc w:val="left"/>
        <w:rPr>
          <w:rFonts w:cs="Arial"/>
          <w:b/>
        </w:rPr>
      </w:pPr>
      <w:r w:rsidRPr="00736E40">
        <w:rPr>
          <w:rFonts w:cs="Arial"/>
        </w:rPr>
        <w:t>Development of</w:t>
      </w:r>
      <w:r w:rsidR="00091D3F">
        <w:rPr>
          <w:rFonts w:cs="Arial"/>
        </w:rPr>
        <w:t xml:space="preserve"> </w:t>
      </w:r>
      <w:proofErr w:type="gramStart"/>
      <w:r w:rsidR="00984C35">
        <w:rPr>
          <w:rFonts w:cs="Arial"/>
        </w:rPr>
        <w:t>an</w:t>
      </w:r>
      <w:proofErr w:type="gramEnd"/>
      <w:r w:rsidR="003D6544">
        <w:rPr>
          <w:rFonts w:cs="Arial"/>
        </w:rPr>
        <w:t xml:space="preserve"> </w:t>
      </w:r>
      <w:r w:rsidR="00DC47CB">
        <w:rPr>
          <w:rFonts w:cs="Arial"/>
        </w:rPr>
        <w:t xml:space="preserve">Media </w:t>
      </w:r>
      <w:r w:rsidR="00981745">
        <w:rPr>
          <w:rFonts w:cs="Arial"/>
        </w:rPr>
        <w:t xml:space="preserve">Composer and Artist Management </w:t>
      </w:r>
      <w:r w:rsidR="0054743E">
        <w:rPr>
          <w:rFonts w:cs="Arial"/>
        </w:rPr>
        <w:t>System</w:t>
      </w:r>
      <w:r w:rsidR="00A90022">
        <w:rPr>
          <w:rFonts w:cs="Arial"/>
        </w:rPr>
        <w:t>.</w:t>
      </w:r>
    </w:p>
    <w:p w14:paraId="5EE117E2" w14:textId="77777777" w:rsidR="00736E40" w:rsidRPr="00C12BE7" w:rsidRDefault="00736E40" w:rsidP="00736E40">
      <w:pPr>
        <w:pStyle w:val="Heading2"/>
        <w:rPr>
          <w:rFonts w:ascii="Arial" w:hAnsi="Arial"/>
          <w:b w:val="0"/>
        </w:rPr>
      </w:pPr>
      <w:bookmarkStart w:id="10" w:name="_Toc394783431"/>
      <w:r w:rsidRPr="00C12BE7">
        <w:rPr>
          <w:rFonts w:ascii="Arial" w:hAnsi="Arial"/>
          <w:b w:val="0"/>
        </w:rPr>
        <w:t>Abstract of the project</w:t>
      </w:r>
      <w:bookmarkEnd w:id="10"/>
    </w:p>
    <w:p w14:paraId="5EE117E3" w14:textId="2709F2B0" w:rsidR="00F2458C" w:rsidRDefault="00736E40" w:rsidP="00F2458C">
      <w:pPr>
        <w:autoSpaceDE w:val="0"/>
        <w:autoSpaceDN w:val="0"/>
        <w:adjustRightInd w:val="0"/>
        <w:rPr>
          <w:rFonts w:cs="Arial"/>
          <w:lang w:val="en"/>
        </w:rPr>
      </w:pPr>
      <w:r w:rsidRPr="00736E40">
        <w:rPr>
          <w:rFonts w:cs="Arial"/>
        </w:rPr>
        <w:t>This project is aimed at developing</w:t>
      </w:r>
      <w:r w:rsidR="00754F9A">
        <w:rPr>
          <w:rFonts w:cs="Arial"/>
        </w:rPr>
        <w:t xml:space="preserve"> </w:t>
      </w:r>
      <w:proofErr w:type="gramStart"/>
      <w:r w:rsidR="00984C35">
        <w:rPr>
          <w:rFonts w:cs="Arial"/>
        </w:rPr>
        <w:t>an</w:t>
      </w:r>
      <w:proofErr w:type="gramEnd"/>
      <w:r w:rsidR="00893D02">
        <w:rPr>
          <w:rFonts w:cs="Arial"/>
        </w:rPr>
        <w:t xml:space="preserve"> Media Composer and Artist Management</w:t>
      </w:r>
      <w:r w:rsidR="00226D96">
        <w:rPr>
          <w:rFonts w:cs="Arial"/>
        </w:rPr>
        <w:t xml:space="preserve"> System</w:t>
      </w:r>
      <w:r w:rsidR="0083669F">
        <w:rPr>
          <w:rFonts w:cs="Arial"/>
        </w:rPr>
        <w:t xml:space="preserve">. </w:t>
      </w:r>
      <w:proofErr w:type="gramStart"/>
      <w:r w:rsidR="00F2458C">
        <w:t>application</w:t>
      </w:r>
      <w:proofErr w:type="gramEnd"/>
      <w:r w:rsidR="00F2458C">
        <w:t xml:space="preserve"> that facilitates searching and adding of new composers and artists related to songs. </w:t>
      </w:r>
      <w:r w:rsidR="00F2458C">
        <w:rPr>
          <w:rFonts w:cs="Arial"/>
        </w:rPr>
        <w:t xml:space="preserve">Artists and composers are performers for a specific master of a song. The system must enable the business to enter information about </w:t>
      </w:r>
      <w:r w:rsidR="00F2458C">
        <w:rPr>
          <w:rFonts w:cs="Arial"/>
          <w:lang w:val="en"/>
        </w:rPr>
        <w:t>artists or composers to associate with masters of songs in order to later perform search functions for specific recordings.</w:t>
      </w:r>
      <w:r w:rsidR="00400E93">
        <w:rPr>
          <w:rFonts w:cs="Arial"/>
          <w:lang w:val="en"/>
        </w:rPr>
        <w:t xml:space="preserve"> Artists may be an individual person/ group of persons.</w:t>
      </w:r>
    </w:p>
    <w:p w14:paraId="5EE117E4" w14:textId="77777777" w:rsidR="00736E40" w:rsidRPr="00736E40" w:rsidRDefault="00736E40" w:rsidP="009C7016">
      <w:pPr>
        <w:spacing w:line="276" w:lineRule="auto"/>
        <w:rPr>
          <w:rFonts w:cs="Arial"/>
        </w:rPr>
      </w:pPr>
    </w:p>
    <w:p w14:paraId="5EE117E5" w14:textId="77777777" w:rsidR="00736E40" w:rsidRPr="00C12BE7" w:rsidRDefault="00736E40" w:rsidP="00736E40">
      <w:pPr>
        <w:pStyle w:val="Heading2"/>
        <w:rPr>
          <w:rFonts w:ascii="Arial" w:hAnsi="Arial"/>
          <w:b w:val="0"/>
        </w:rPr>
      </w:pPr>
      <w:bookmarkStart w:id="11" w:name="_Toc394783432"/>
      <w:r w:rsidRPr="00C12BE7">
        <w:rPr>
          <w:rFonts w:ascii="Arial" w:hAnsi="Arial"/>
          <w:b w:val="0"/>
        </w:rPr>
        <w:t>Functional components of the project</w:t>
      </w:r>
      <w:bookmarkEnd w:id="11"/>
    </w:p>
    <w:p w14:paraId="5EE117E6" w14:textId="77777777" w:rsidR="00736E40" w:rsidRDefault="00736E40" w:rsidP="00736E40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 w:rsidR="00123AEC"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14:paraId="5EE117E7" w14:textId="77777777" w:rsidR="00C62BA1" w:rsidRDefault="00C62BA1" w:rsidP="00736E40">
      <w:pPr>
        <w:rPr>
          <w:rFonts w:cs="Arial"/>
        </w:rPr>
      </w:pPr>
    </w:p>
    <w:p w14:paraId="5EE117E8" w14:textId="77777777" w:rsidR="00C62BA1" w:rsidRDefault="00C62BA1" w:rsidP="00C62BA1">
      <w:pPr>
        <w:rPr>
          <w:rFonts w:cs="Arial"/>
        </w:rPr>
      </w:pPr>
      <w:r w:rsidRPr="00285D3F">
        <w:rPr>
          <w:rFonts w:cs="Arial"/>
        </w:rPr>
        <w:t xml:space="preserve">There are </w:t>
      </w:r>
      <w:r w:rsidR="005A03F2">
        <w:rPr>
          <w:rFonts w:cs="Arial"/>
        </w:rPr>
        <w:t>two</w:t>
      </w:r>
      <w:r w:rsidRPr="00285D3F">
        <w:rPr>
          <w:rFonts w:cs="Arial"/>
        </w:rPr>
        <w:t xml:space="preserve"> categories of people who would access the system viz. </w:t>
      </w:r>
      <w:r w:rsidR="000D7980">
        <w:rPr>
          <w:rFonts w:cs="Arial"/>
        </w:rPr>
        <w:t>Admin</w:t>
      </w:r>
      <w:r w:rsidR="004F3982">
        <w:rPr>
          <w:rFonts w:cs="Arial"/>
        </w:rPr>
        <w:t xml:space="preserve"> </w:t>
      </w:r>
      <w:r w:rsidR="0026127C">
        <w:rPr>
          <w:rFonts w:cs="Arial"/>
        </w:rPr>
        <w:t xml:space="preserve">&amp; </w:t>
      </w:r>
      <w:r w:rsidR="000D7980">
        <w:rPr>
          <w:rFonts w:cs="Arial"/>
        </w:rPr>
        <w:t>User</w:t>
      </w:r>
      <w:r w:rsidRPr="00285D3F">
        <w:rPr>
          <w:rFonts w:cs="Arial"/>
        </w:rPr>
        <w:t xml:space="preserve">. Each one of them would have some exclusive privileges (for e.g. </w:t>
      </w:r>
      <w:r w:rsidR="000D7980">
        <w:rPr>
          <w:rFonts w:cs="Arial"/>
        </w:rPr>
        <w:t>Admin</w:t>
      </w:r>
      <w:r w:rsidR="004F3982" w:rsidRPr="00285D3F">
        <w:rPr>
          <w:rFonts w:cs="Arial"/>
        </w:rPr>
        <w:t xml:space="preserve"> </w:t>
      </w:r>
      <w:r w:rsidRPr="00285D3F">
        <w:rPr>
          <w:rFonts w:cs="Arial"/>
        </w:rPr>
        <w:t>can</w:t>
      </w:r>
      <w:r w:rsidR="008F766F">
        <w:rPr>
          <w:rFonts w:cs="Arial"/>
        </w:rPr>
        <w:t xml:space="preserve"> create </w:t>
      </w:r>
      <w:r w:rsidR="000D7980">
        <w:rPr>
          <w:rFonts w:cs="Arial"/>
        </w:rPr>
        <w:t>Artist/Composer</w:t>
      </w:r>
      <w:r w:rsidR="008F766F" w:rsidRPr="00B50640">
        <w:rPr>
          <w:rFonts w:cs="Arial"/>
        </w:rPr>
        <w:t xml:space="preserve">, edit </w:t>
      </w:r>
      <w:r w:rsidR="000D7980">
        <w:rPr>
          <w:rFonts w:cs="Arial"/>
        </w:rPr>
        <w:t>Artist/Composer details, Associate song(s) to composer/artists, search for composer/artist).</w:t>
      </w:r>
    </w:p>
    <w:p w14:paraId="5EE117E9" w14:textId="77777777" w:rsidR="00400E93" w:rsidRDefault="00400E93" w:rsidP="00C62BA1">
      <w:pPr>
        <w:rPr>
          <w:rFonts w:cs="Arial"/>
        </w:rPr>
      </w:pPr>
    </w:p>
    <w:p w14:paraId="5EE117EA" w14:textId="77777777" w:rsidR="00B55913" w:rsidRPr="004615B2" w:rsidRDefault="000D7980" w:rsidP="00B55913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Admin</w:t>
      </w:r>
      <w:r w:rsidR="00B55913" w:rsidRPr="004615B2">
        <w:rPr>
          <w:rFonts w:cs="Arial"/>
        </w:rPr>
        <w:t xml:space="preserve"> should be able to </w:t>
      </w:r>
    </w:p>
    <w:p w14:paraId="5EE117EB" w14:textId="77777777" w:rsidR="00B55913" w:rsidRPr="004615B2" w:rsidRDefault="00B55913" w:rsidP="00B55913">
      <w:pPr>
        <w:spacing w:line="240" w:lineRule="auto"/>
        <w:ind w:left="360"/>
        <w:rPr>
          <w:rFonts w:cs="Arial"/>
        </w:rPr>
      </w:pPr>
    </w:p>
    <w:p w14:paraId="5EE117EC" w14:textId="77777777" w:rsidR="008006D0" w:rsidRDefault="00B55913" w:rsidP="0007581B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L</w:t>
      </w:r>
      <w:r w:rsidRPr="00285D3F">
        <w:rPr>
          <w:rFonts w:cs="Arial"/>
        </w:rPr>
        <w:t xml:space="preserve">ogin to the system using his/her credentials </w:t>
      </w:r>
    </w:p>
    <w:p w14:paraId="5EE117ED" w14:textId="77777777" w:rsidR="000D7980" w:rsidRDefault="000D7980" w:rsidP="0007581B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 xml:space="preserve">Search for composer </w:t>
      </w:r>
    </w:p>
    <w:p w14:paraId="5EE117EE" w14:textId="77777777" w:rsidR="000D7980" w:rsidRDefault="000D7980" w:rsidP="0007581B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Add new composer</w:t>
      </w:r>
    </w:p>
    <w:p w14:paraId="5EE117EF" w14:textId="77777777" w:rsidR="000D7980" w:rsidRDefault="000D7980" w:rsidP="0007581B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Edit an existing composer details.</w:t>
      </w:r>
    </w:p>
    <w:p w14:paraId="5EE117F0" w14:textId="77777777" w:rsidR="000D7980" w:rsidRDefault="000D7980" w:rsidP="0007581B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Search for artist.</w:t>
      </w:r>
    </w:p>
    <w:p w14:paraId="5EE117F1" w14:textId="77777777" w:rsidR="000D7980" w:rsidRDefault="000D7980" w:rsidP="000D7980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Add new artist.</w:t>
      </w:r>
    </w:p>
    <w:p w14:paraId="5EE117F2" w14:textId="77777777" w:rsidR="000D7980" w:rsidRDefault="000D7980" w:rsidP="000D7980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Edit an existing artist details.</w:t>
      </w:r>
    </w:p>
    <w:p w14:paraId="5EE117F3" w14:textId="77777777" w:rsidR="000D7980" w:rsidRDefault="00400E93" w:rsidP="0007581B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Associate song(s) to an artist/composer.</w:t>
      </w:r>
    </w:p>
    <w:p w14:paraId="5EE117F4" w14:textId="77777777" w:rsidR="00AB16B1" w:rsidRDefault="00B55913" w:rsidP="00AB16B1">
      <w:pPr>
        <w:numPr>
          <w:ilvl w:val="0"/>
          <w:numId w:val="18"/>
        </w:numPr>
        <w:spacing w:line="240" w:lineRule="auto"/>
        <w:rPr>
          <w:rFonts w:cs="Arial"/>
        </w:rPr>
      </w:pPr>
      <w:r w:rsidRPr="004615B2">
        <w:rPr>
          <w:rFonts w:cs="Arial"/>
        </w:rPr>
        <w:t xml:space="preserve">The </w:t>
      </w:r>
      <w:r w:rsidR="005B2C6C">
        <w:rPr>
          <w:rFonts w:cs="Arial"/>
        </w:rPr>
        <w:t>User</w:t>
      </w:r>
      <w:r w:rsidRPr="004615B2">
        <w:rPr>
          <w:rFonts w:cs="Arial"/>
        </w:rPr>
        <w:t xml:space="preserve"> should be able to</w:t>
      </w:r>
    </w:p>
    <w:p w14:paraId="5EE117F5" w14:textId="77777777" w:rsidR="00AB16B1" w:rsidRDefault="00AB16B1" w:rsidP="00AB16B1">
      <w:pPr>
        <w:spacing w:line="240" w:lineRule="auto"/>
        <w:ind w:left="720"/>
        <w:rPr>
          <w:rFonts w:cs="Arial"/>
        </w:rPr>
      </w:pPr>
    </w:p>
    <w:p w14:paraId="5EE117F6" w14:textId="77777777" w:rsidR="00AB16B1" w:rsidRDefault="00AB16B1" w:rsidP="00AB16B1">
      <w:pPr>
        <w:numPr>
          <w:ilvl w:val="1"/>
          <w:numId w:val="18"/>
        </w:numPr>
        <w:spacing w:line="360" w:lineRule="auto"/>
        <w:rPr>
          <w:rFonts w:cs="Arial"/>
        </w:rPr>
      </w:pPr>
      <w:r w:rsidRPr="004615B2">
        <w:rPr>
          <w:rFonts w:cs="Arial"/>
        </w:rPr>
        <w:t>Login into the system using his/her credentials</w:t>
      </w:r>
      <w:r>
        <w:rPr>
          <w:rFonts w:cs="Arial"/>
        </w:rPr>
        <w:t>.</w:t>
      </w:r>
      <w:r w:rsidRPr="004615B2">
        <w:rPr>
          <w:rFonts w:cs="Arial"/>
        </w:rPr>
        <w:t xml:space="preserve"> </w:t>
      </w:r>
    </w:p>
    <w:p w14:paraId="5EE117F7" w14:textId="77777777" w:rsidR="00AB16B1" w:rsidRDefault="005B2C6C" w:rsidP="00AB16B1">
      <w:pPr>
        <w:numPr>
          <w:ilvl w:val="1"/>
          <w:numId w:val="18"/>
        </w:numPr>
        <w:spacing w:line="360" w:lineRule="auto"/>
        <w:rPr>
          <w:rFonts w:cs="Arial"/>
        </w:rPr>
      </w:pPr>
      <w:r>
        <w:rPr>
          <w:rFonts w:cs="Arial"/>
        </w:rPr>
        <w:t>Search for a song based on composer/artist details</w:t>
      </w:r>
      <w:r w:rsidR="00AB16B1">
        <w:rPr>
          <w:rFonts w:cs="Arial"/>
        </w:rPr>
        <w:t>.</w:t>
      </w:r>
    </w:p>
    <w:p w14:paraId="5EE117F8" w14:textId="77777777" w:rsidR="00AB16B1" w:rsidRDefault="00AB16B1" w:rsidP="00AB16B1">
      <w:pPr>
        <w:spacing w:line="240" w:lineRule="auto"/>
        <w:ind w:left="1440"/>
        <w:rPr>
          <w:rFonts w:cs="Arial"/>
        </w:rPr>
      </w:pPr>
    </w:p>
    <w:p w14:paraId="754784E1" w14:textId="77777777" w:rsidR="00C12BE7" w:rsidRDefault="00C12BE7" w:rsidP="00AB16B1">
      <w:pPr>
        <w:spacing w:line="240" w:lineRule="auto"/>
        <w:ind w:left="1440"/>
        <w:rPr>
          <w:rFonts w:cs="Arial"/>
        </w:rPr>
      </w:pPr>
    </w:p>
    <w:p w14:paraId="5EE117F9" w14:textId="77777777" w:rsidR="00736E40" w:rsidRPr="00C12BE7" w:rsidRDefault="00736E40" w:rsidP="00736E40">
      <w:pPr>
        <w:pStyle w:val="Heading2"/>
        <w:rPr>
          <w:rFonts w:ascii="Arial" w:hAnsi="Arial"/>
          <w:b w:val="0"/>
        </w:rPr>
      </w:pPr>
      <w:bookmarkStart w:id="12" w:name="_Toc394783433"/>
      <w:r w:rsidRPr="00C12BE7">
        <w:rPr>
          <w:rFonts w:ascii="Arial" w:hAnsi="Arial"/>
          <w:b w:val="0"/>
        </w:rPr>
        <w:lastRenderedPageBreak/>
        <w:t>Technology used:</w:t>
      </w:r>
      <w:bookmarkEnd w:id="12"/>
    </w:p>
    <w:p w14:paraId="5EE117FA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Front End &amp; Web Components:– </w:t>
      </w:r>
    </w:p>
    <w:p w14:paraId="5EE117FD" w14:textId="78D49E48" w:rsidR="00736E40" w:rsidRPr="00736E40" w:rsidRDefault="00984C35" w:rsidP="00984C35">
      <w:pPr>
        <w:numPr>
          <w:ilvl w:val="3"/>
          <w:numId w:val="19"/>
        </w:numPr>
        <w:spacing w:line="240" w:lineRule="atLeast"/>
        <w:rPr>
          <w:rFonts w:cs="Arial"/>
        </w:rPr>
      </w:pPr>
      <w:r>
        <w:rPr>
          <w:rFonts w:cs="Arial"/>
        </w:rPr>
        <w:t xml:space="preserve">Java Classes </w:t>
      </w:r>
    </w:p>
    <w:p w14:paraId="5EE117FE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Business Logic Components and Services :- </w:t>
      </w:r>
    </w:p>
    <w:p w14:paraId="5EE11801" w14:textId="0FC936A8" w:rsidR="00736E40" w:rsidRPr="00736E40" w:rsidRDefault="00736E40" w:rsidP="00984C35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Java Beans</w:t>
      </w:r>
    </w:p>
    <w:p w14:paraId="5EE11802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>Databases:-</w:t>
      </w:r>
    </w:p>
    <w:p w14:paraId="5EE11803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Oracle 9i</w:t>
      </w:r>
    </w:p>
    <w:p w14:paraId="5EE11804" w14:textId="77777777" w:rsidR="004F4289" w:rsidRDefault="004F4289" w:rsidP="00736E40">
      <w:pPr>
        <w:rPr>
          <w:rFonts w:cs="Arial"/>
        </w:rPr>
      </w:pPr>
    </w:p>
    <w:p w14:paraId="5EE11805" w14:textId="77777777" w:rsidR="00797D6E" w:rsidRDefault="00797D6E" w:rsidP="00736E40">
      <w:pPr>
        <w:rPr>
          <w:rFonts w:cs="Arial"/>
        </w:rPr>
      </w:pPr>
    </w:p>
    <w:p w14:paraId="5EE11806" w14:textId="77777777" w:rsidR="00797D6E" w:rsidRDefault="00797D6E" w:rsidP="00736E40">
      <w:pPr>
        <w:rPr>
          <w:rFonts w:cs="Arial"/>
        </w:rPr>
      </w:pPr>
    </w:p>
    <w:p w14:paraId="5EE11807" w14:textId="77777777" w:rsidR="00797D6E" w:rsidRDefault="00797D6E" w:rsidP="00736E40">
      <w:pPr>
        <w:rPr>
          <w:rFonts w:cs="Arial"/>
        </w:rPr>
      </w:pPr>
    </w:p>
    <w:p w14:paraId="5EE11808" w14:textId="77777777" w:rsidR="00797D6E" w:rsidRDefault="00797D6E" w:rsidP="00736E40">
      <w:pPr>
        <w:rPr>
          <w:rFonts w:cs="Arial"/>
        </w:rPr>
      </w:pPr>
    </w:p>
    <w:p w14:paraId="5EE11809" w14:textId="77777777" w:rsidR="00797D6E" w:rsidRDefault="00797D6E" w:rsidP="00736E40">
      <w:pPr>
        <w:rPr>
          <w:rFonts w:cs="Arial"/>
        </w:rPr>
      </w:pPr>
    </w:p>
    <w:p w14:paraId="5EE1180A" w14:textId="77777777" w:rsidR="00797D6E" w:rsidRDefault="00797D6E" w:rsidP="00736E40">
      <w:pPr>
        <w:rPr>
          <w:rFonts w:cs="Arial"/>
        </w:rPr>
      </w:pPr>
    </w:p>
    <w:p w14:paraId="5EE1180B" w14:textId="77777777" w:rsidR="00797D6E" w:rsidRDefault="00797D6E" w:rsidP="00736E40">
      <w:pPr>
        <w:rPr>
          <w:rFonts w:cs="Arial"/>
        </w:rPr>
      </w:pPr>
    </w:p>
    <w:p w14:paraId="5EE1180C" w14:textId="77777777" w:rsidR="00797D6E" w:rsidRDefault="00797D6E" w:rsidP="00736E40">
      <w:pPr>
        <w:rPr>
          <w:rFonts w:cs="Arial"/>
        </w:rPr>
      </w:pPr>
    </w:p>
    <w:p w14:paraId="5EE1180D" w14:textId="77777777" w:rsidR="00797D6E" w:rsidRDefault="00797D6E" w:rsidP="00736E40">
      <w:pPr>
        <w:rPr>
          <w:rFonts w:cs="Arial"/>
        </w:rPr>
      </w:pPr>
    </w:p>
    <w:p w14:paraId="5EE1180E" w14:textId="77777777" w:rsidR="00797D6E" w:rsidRDefault="00797D6E" w:rsidP="00736E40">
      <w:pPr>
        <w:rPr>
          <w:rFonts w:cs="Arial"/>
        </w:rPr>
      </w:pPr>
    </w:p>
    <w:p w14:paraId="5EE1180F" w14:textId="77777777" w:rsidR="00797D6E" w:rsidRDefault="00797D6E" w:rsidP="00736E40">
      <w:pPr>
        <w:rPr>
          <w:rFonts w:cs="Arial"/>
        </w:rPr>
      </w:pPr>
    </w:p>
    <w:p w14:paraId="5EE11810" w14:textId="77777777" w:rsidR="00797D6E" w:rsidRDefault="00797D6E" w:rsidP="00736E40">
      <w:pPr>
        <w:rPr>
          <w:rFonts w:cs="Arial"/>
        </w:rPr>
      </w:pPr>
    </w:p>
    <w:p w14:paraId="5EE11811" w14:textId="77777777" w:rsidR="00797D6E" w:rsidRDefault="00797D6E" w:rsidP="00736E40">
      <w:pPr>
        <w:rPr>
          <w:rFonts w:cs="Arial"/>
        </w:rPr>
      </w:pPr>
    </w:p>
    <w:p w14:paraId="5EE11812" w14:textId="77777777" w:rsidR="00797D6E" w:rsidRDefault="00797D6E" w:rsidP="00736E40">
      <w:pPr>
        <w:rPr>
          <w:rFonts w:cs="Arial"/>
        </w:rPr>
      </w:pPr>
    </w:p>
    <w:p w14:paraId="5EE11813" w14:textId="77777777" w:rsidR="00797D6E" w:rsidRDefault="00797D6E" w:rsidP="00736E40">
      <w:pPr>
        <w:rPr>
          <w:rFonts w:cs="Arial"/>
        </w:rPr>
      </w:pPr>
    </w:p>
    <w:p w14:paraId="5EE11814" w14:textId="77777777" w:rsidR="00797D6E" w:rsidRDefault="00797D6E" w:rsidP="00736E40">
      <w:pPr>
        <w:rPr>
          <w:rFonts w:cs="Arial"/>
        </w:rPr>
      </w:pPr>
    </w:p>
    <w:p w14:paraId="5EE11815" w14:textId="77777777" w:rsidR="00797D6E" w:rsidRDefault="00797D6E" w:rsidP="00736E40">
      <w:pPr>
        <w:rPr>
          <w:rFonts w:cs="Arial"/>
        </w:rPr>
      </w:pPr>
    </w:p>
    <w:p w14:paraId="5EE11816" w14:textId="77777777" w:rsidR="00797D6E" w:rsidRDefault="00797D6E" w:rsidP="00736E40">
      <w:pPr>
        <w:rPr>
          <w:rFonts w:cs="Arial"/>
        </w:rPr>
      </w:pPr>
    </w:p>
    <w:p w14:paraId="5EE11817" w14:textId="77777777" w:rsidR="00797D6E" w:rsidRDefault="00797D6E" w:rsidP="00736E40">
      <w:pPr>
        <w:rPr>
          <w:rFonts w:cs="Arial"/>
        </w:rPr>
      </w:pPr>
    </w:p>
    <w:p w14:paraId="5EE11818" w14:textId="77777777" w:rsidR="00797D6E" w:rsidRDefault="00797D6E" w:rsidP="00736E40">
      <w:pPr>
        <w:rPr>
          <w:rFonts w:cs="Arial"/>
        </w:rPr>
      </w:pPr>
    </w:p>
    <w:p w14:paraId="5EE11819" w14:textId="77777777" w:rsidR="00797D6E" w:rsidRDefault="00797D6E" w:rsidP="00736E40">
      <w:pPr>
        <w:rPr>
          <w:rFonts w:cs="Arial"/>
        </w:rPr>
      </w:pPr>
    </w:p>
    <w:p w14:paraId="5EE1181A" w14:textId="77777777" w:rsidR="00797D6E" w:rsidRDefault="00797D6E" w:rsidP="00736E40">
      <w:pPr>
        <w:rPr>
          <w:rFonts w:cs="Arial"/>
        </w:rPr>
      </w:pPr>
    </w:p>
    <w:p w14:paraId="5EE1181B" w14:textId="77777777" w:rsidR="00797D6E" w:rsidRDefault="00797D6E" w:rsidP="00736E40">
      <w:pPr>
        <w:rPr>
          <w:rFonts w:cs="Arial"/>
        </w:rPr>
      </w:pPr>
    </w:p>
    <w:p w14:paraId="5EE1181C" w14:textId="77777777" w:rsidR="00797D6E" w:rsidRDefault="00797D6E" w:rsidP="00736E40">
      <w:pPr>
        <w:rPr>
          <w:rFonts w:cs="Arial"/>
        </w:rPr>
      </w:pPr>
    </w:p>
    <w:p w14:paraId="5EE1181D" w14:textId="77777777" w:rsidR="00797D6E" w:rsidRDefault="00797D6E" w:rsidP="00736E40">
      <w:pPr>
        <w:rPr>
          <w:rFonts w:cs="Arial"/>
        </w:rPr>
      </w:pPr>
    </w:p>
    <w:p w14:paraId="5EE1181E" w14:textId="77777777" w:rsidR="00797D6E" w:rsidRDefault="00797D6E" w:rsidP="00736E40">
      <w:pPr>
        <w:rPr>
          <w:rFonts w:cs="Arial"/>
        </w:rPr>
      </w:pPr>
    </w:p>
    <w:p w14:paraId="5EE1181F" w14:textId="77777777" w:rsidR="00797D6E" w:rsidRDefault="00797D6E" w:rsidP="00736E40">
      <w:pPr>
        <w:rPr>
          <w:rFonts w:cs="Arial"/>
        </w:rPr>
      </w:pPr>
    </w:p>
    <w:p w14:paraId="76751CB2" w14:textId="77777777" w:rsidR="003C7919" w:rsidRPr="00736E40" w:rsidRDefault="003C7919" w:rsidP="00736E40">
      <w:pPr>
        <w:rPr>
          <w:rFonts w:cs="Arial"/>
        </w:rPr>
      </w:pPr>
    </w:p>
    <w:p w14:paraId="5EE11820" w14:textId="77777777" w:rsidR="00736E40" w:rsidRPr="00736E40" w:rsidRDefault="00736E40" w:rsidP="00E531BB">
      <w:pPr>
        <w:pStyle w:val="Heading1"/>
      </w:pPr>
      <w:bookmarkStart w:id="13" w:name="_Toc394783434"/>
      <w:r w:rsidRPr="00736E40">
        <w:t>Implementation in J2EE LOT</w:t>
      </w:r>
      <w:bookmarkEnd w:id="13"/>
    </w:p>
    <w:p w14:paraId="5EE11821" w14:textId="77777777" w:rsidR="00736E40" w:rsidRPr="00736E40" w:rsidRDefault="00736E40" w:rsidP="00797D6E">
      <w:pPr>
        <w:pStyle w:val="Heading2"/>
        <w:tabs>
          <w:tab w:val="clear" w:pos="576"/>
          <w:tab w:val="num" w:pos="720"/>
        </w:tabs>
        <w:rPr>
          <w:rFonts w:ascii="Arial" w:hAnsi="Arial"/>
        </w:rPr>
      </w:pPr>
      <w:bookmarkStart w:id="14" w:name="_Toc394783435"/>
      <w:r w:rsidRPr="00736E40">
        <w:rPr>
          <w:rFonts w:ascii="Arial" w:hAnsi="Arial"/>
        </w:rPr>
        <w:t>Summary of the functionality to be built:</w:t>
      </w:r>
      <w:bookmarkEnd w:id="14"/>
      <w:r w:rsidRPr="00736E40">
        <w:rPr>
          <w:rFonts w:ascii="Arial" w:hAnsi="Arial"/>
        </w:rPr>
        <w:t xml:space="preserve"> </w:t>
      </w:r>
    </w:p>
    <w:p w14:paraId="5EE11822" w14:textId="7F9CC901" w:rsidR="00736E40" w:rsidRDefault="00736E40" w:rsidP="00736E40">
      <w:pPr>
        <w:rPr>
          <w:rFonts w:cs="Arial"/>
        </w:rPr>
      </w:pPr>
      <w:r w:rsidRPr="00736E40">
        <w:rPr>
          <w:rFonts w:cs="Arial"/>
        </w:rPr>
        <w:t>The p</w:t>
      </w:r>
      <w:r w:rsidR="00984C35">
        <w:rPr>
          <w:rFonts w:cs="Arial"/>
        </w:rPr>
        <w:t>articipants need to develop the</w:t>
      </w:r>
      <w:r w:rsidR="00153551">
        <w:rPr>
          <w:rFonts w:cs="Arial"/>
        </w:rPr>
        <w:t xml:space="preserve"> Media Composer and Artist Management</w:t>
      </w:r>
      <w:r w:rsidR="004472D3">
        <w:rPr>
          <w:rFonts w:cs="Arial"/>
        </w:rPr>
        <w:t xml:space="preserve"> System</w:t>
      </w:r>
      <w:r w:rsidR="004472D3" w:rsidRPr="00736E40">
        <w:rPr>
          <w:rFonts w:cs="Arial"/>
        </w:rPr>
        <w:t xml:space="preserve"> </w:t>
      </w:r>
      <w:r w:rsidRPr="00736E40">
        <w:rPr>
          <w:rFonts w:cs="Arial"/>
        </w:rPr>
        <w:t xml:space="preserve">by building the functionality incrementally in each of the course modules of J2EE LOT. </w:t>
      </w:r>
    </w:p>
    <w:p w14:paraId="6782295B" w14:textId="77777777" w:rsidR="003C7919" w:rsidRDefault="003C7919" w:rsidP="00736E40">
      <w:pPr>
        <w:rPr>
          <w:rFonts w:cs="Arial"/>
        </w:rPr>
      </w:pPr>
    </w:p>
    <w:tbl>
      <w:tblPr>
        <w:tblW w:w="8758" w:type="dxa"/>
        <w:tblInd w:w="98" w:type="dxa"/>
        <w:tblLook w:val="04A0" w:firstRow="1" w:lastRow="0" w:firstColumn="1" w:lastColumn="0" w:noHBand="0" w:noVBand="1"/>
      </w:tblPr>
      <w:tblGrid>
        <w:gridCol w:w="639"/>
        <w:gridCol w:w="3331"/>
        <w:gridCol w:w="1080"/>
        <w:gridCol w:w="1260"/>
        <w:gridCol w:w="2448"/>
      </w:tblGrid>
      <w:tr w:rsidR="003C7919" w14:paraId="1894509D" w14:textId="77777777" w:rsidTr="002D467D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  <w:hideMark/>
          </w:tcPr>
          <w:p w14:paraId="7F06D14D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lastRenderedPageBreak/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  <w:hideMark/>
          </w:tcPr>
          <w:p w14:paraId="4398644B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484C6BAF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  <w:p w14:paraId="36CBFBA1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4A812E46" w14:textId="77777777" w:rsidR="003C7919" w:rsidRDefault="003C7919" w:rsidP="002D467D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58D904A7" w14:textId="77777777" w:rsidR="003C7919" w:rsidRDefault="003C7919" w:rsidP="002D467D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Functionality to be built</w:t>
            </w:r>
          </w:p>
        </w:tc>
      </w:tr>
      <w:tr w:rsidR="003C7919" w14:paraId="164BE0E9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E557A0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5F5EA1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Programming Foundation with 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BE2798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01DBA6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541239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given case study</w:t>
            </w:r>
          </w:p>
        </w:tc>
      </w:tr>
      <w:tr w:rsidR="003C7919" w14:paraId="0C5C87C1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001A11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F4ECB2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Introduction to Software Engineering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293F81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7625B5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9175AE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Case study using SDLC phases.</w:t>
            </w:r>
          </w:p>
        </w:tc>
      </w:tr>
      <w:tr w:rsidR="003C7919" w14:paraId="6BD2CC7E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D0AE09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B16E94" w14:textId="77777777" w:rsidR="003C7919" w:rsidRDefault="003C7919" w:rsidP="002D467D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Web Basics (HTML 5,CSS 3, JavaScript, 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EBFF68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B1F1E0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9907F3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Developing prototype i.e. developing screens/web pages in HTML and client side validation in JavaScript.</w:t>
            </w:r>
          </w:p>
        </w:tc>
      </w:tr>
      <w:tr w:rsidR="003C7919" w14:paraId="31123424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FBE81A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03D755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Oracle 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689FF6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CD702B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54E642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cs="Arial"/>
              </w:rPr>
              <w:t>Creating relevant database tables</w:t>
            </w:r>
          </w:p>
        </w:tc>
      </w:tr>
      <w:tr w:rsidR="003C7919" w14:paraId="187BFD1F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670B78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2FB705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OOP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8D3AC1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13F0E6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0DB240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cs="Arial"/>
              </w:rPr>
              <w:t>Creating relevant Use case and class diagrams</w:t>
            </w:r>
          </w:p>
        </w:tc>
      </w:tr>
      <w:tr w:rsidR="003C7919" w14:paraId="7C7B1FB5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A46C1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6958AC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Programming Foundation with Pseudo code + Web Basics +Oracle Basics +OOP &amp; UML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67B69F2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9C29E0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F62B9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3C7919" w14:paraId="4B4292EC" w14:textId="77777777" w:rsidTr="002D467D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1A7C4E0E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CB26C2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Core Java 8 &amp; </w:t>
            </w:r>
            <w:r>
              <w:rPr>
                <w:rFonts w:cs="Arial"/>
                <w:spacing w:val="0"/>
                <w:szCs w:val="20"/>
              </w:rPr>
              <w:t>Development Tools (Junit, Log4j)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nil"/>
              <w:right w:val="single" w:sz="8" w:space="0" w:color="auto"/>
            </w:tcBorders>
            <w:hideMark/>
          </w:tcPr>
          <w:p w14:paraId="659AB8BD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BAE29CF" w14:textId="77777777" w:rsidR="003C7919" w:rsidRDefault="003C7919" w:rsidP="002D46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6386F3C4" w14:textId="77777777" w:rsidR="003C7919" w:rsidRDefault="003C7919" w:rsidP="002D467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Developing Business components (java classes). Coding for test classes &amp; testing the functionality using JUnit</w:t>
            </w:r>
          </w:p>
        </w:tc>
      </w:tr>
      <w:tr w:rsidR="003C7919" w14:paraId="7F7EA03D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540B5714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noWrap/>
            <w:vAlign w:val="bottom"/>
          </w:tcPr>
          <w:p w14:paraId="521870F5" w14:textId="77777777" w:rsidR="003C7919" w:rsidRDefault="003C7919" w:rsidP="002D467D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EB246EA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85745AA" w14:textId="77777777" w:rsidR="003C7919" w:rsidRDefault="003C7919" w:rsidP="002D467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186F9C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3C7919" w14:paraId="5C830AED" w14:textId="77777777" w:rsidTr="002D467D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64C02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2EA857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+ Dev Tools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FCF39D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1A97FD" w14:textId="77777777" w:rsidR="003C7919" w:rsidRDefault="003C7919" w:rsidP="002D467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45A978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3C7919" w14:paraId="52650B29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4717FE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70225A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Servlets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5CE27736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4C5F" w14:textId="77777777" w:rsidR="003C7919" w:rsidRDefault="003C7919" w:rsidP="002D46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DF14" w14:textId="131E0ECF" w:rsidR="003C7919" w:rsidRDefault="00700FDA" w:rsidP="002D67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Project specific implementation not needed as mini project is in Core Java</w:t>
            </w:r>
          </w:p>
        </w:tc>
      </w:tr>
      <w:tr w:rsidR="003C7919" w14:paraId="3FD71ACA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69F858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68F048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71D6C95A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81AC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869D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3C7919" w14:paraId="502CD4AE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2B847C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65F5E" w14:textId="77777777" w:rsidR="003C7919" w:rsidRDefault="003C7919" w:rsidP="002D467D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Developer Workbench (PMD, MAVEN)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68055636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573F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4C881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3C7919" w14:paraId="5D43457D" w14:textId="77777777" w:rsidTr="002D467D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2E7EC8D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66AD927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Servlets + JSP + Dev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1997A3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4CC2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BB1F" w14:textId="77777777" w:rsidR="003C7919" w:rsidRDefault="003C7919" w:rsidP="002D467D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3C7919" w14:paraId="21E2F696" w14:textId="77777777" w:rsidTr="002D467D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B335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008D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Basic Spring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E448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D688DCD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14BDAD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  <w:p w14:paraId="69BD6545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Prepare document for presentation.</w:t>
            </w:r>
          </w:p>
        </w:tc>
      </w:tr>
      <w:tr w:rsidR="003C7919" w14:paraId="426EC288" w14:textId="77777777" w:rsidTr="002D467D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1AAF43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13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C25DDA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Basic Spring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975D18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9DB46F3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C3D9AF6" w14:textId="77777777" w:rsidR="003C7919" w:rsidRDefault="003C7919" w:rsidP="002D467D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3C7919" w14:paraId="380B52A1" w14:textId="77777777" w:rsidTr="002D467D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29BC37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265789" w14:textId="77777777" w:rsidR="003C7919" w:rsidRDefault="003C7919" w:rsidP="002D467D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F8D62B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3D20B0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1BDD73" w14:textId="77777777" w:rsidR="003C7919" w:rsidRDefault="003C7919" w:rsidP="002D467D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</w:tbl>
    <w:p w14:paraId="4D62BD02" w14:textId="77777777" w:rsidR="003C7919" w:rsidRPr="00736E40" w:rsidRDefault="003C7919" w:rsidP="00736E40">
      <w:pPr>
        <w:rPr>
          <w:rFonts w:cs="Arial"/>
        </w:rPr>
      </w:pPr>
    </w:p>
    <w:p w14:paraId="5EE11885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5" w:name="_Toc394783436"/>
      <w:r w:rsidRPr="00736E40">
        <w:rPr>
          <w:rFonts w:ascii="Arial" w:hAnsi="Arial"/>
        </w:rPr>
        <w:t>Guidelines on the functionality to be built:</w:t>
      </w:r>
      <w:bookmarkEnd w:id="15"/>
      <w:r w:rsidRPr="00736E40">
        <w:rPr>
          <w:rFonts w:ascii="Arial" w:hAnsi="Arial"/>
        </w:rPr>
        <w:t xml:space="preserve"> </w:t>
      </w:r>
    </w:p>
    <w:p w14:paraId="6FB1A093" w14:textId="11400F55" w:rsidR="00984C35" w:rsidRDefault="00736E40" w:rsidP="00984C35">
      <w:pPr>
        <w:rPr>
          <w:rFonts w:cs="Arial"/>
        </w:rPr>
      </w:pPr>
      <w:r w:rsidRPr="00736E40">
        <w:rPr>
          <w:rFonts w:cs="Arial"/>
        </w:rPr>
        <w:t>The functionality and components to be built in each of the course modules of J2EE LOT is as follows:</w:t>
      </w:r>
      <w:r w:rsidR="00984C35" w:rsidRPr="00984C35">
        <w:rPr>
          <w:rFonts w:cs="Arial"/>
          <w:highlight w:val="yellow"/>
        </w:rPr>
        <w:t xml:space="preserve"> </w:t>
      </w:r>
      <w:r w:rsidR="00984C35" w:rsidRPr="00BE0D00">
        <w:rPr>
          <w:rFonts w:cs="Arial"/>
          <w:highlight w:val="yellow"/>
        </w:rPr>
        <w:t>Convert your HTML Pages into C</w:t>
      </w:r>
      <w:r w:rsidR="00C917D7">
        <w:rPr>
          <w:rFonts w:cs="Arial"/>
          <w:highlight w:val="yellow"/>
        </w:rPr>
        <w:t xml:space="preserve">onsole Screen using Java class with below options. </w:t>
      </w:r>
    </w:p>
    <w:p w14:paraId="5EE11886" w14:textId="5703E421" w:rsidR="00736E40" w:rsidRPr="00736E40" w:rsidRDefault="00736E40" w:rsidP="00736E40">
      <w:pPr>
        <w:rPr>
          <w:rFonts w:cs="Arial"/>
        </w:rPr>
      </w:pPr>
    </w:p>
    <w:p w14:paraId="5EE11887" w14:textId="77777777" w:rsidR="00736E40" w:rsidRPr="00736E40" w:rsidRDefault="00736E40" w:rsidP="00736E40">
      <w:pPr>
        <w:rPr>
          <w:rFonts w:cs="Arial"/>
        </w:rPr>
      </w:pPr>
    </w:p>
    <w:p w14:paraId="5EE11888" w14:textId="77777777" w:rsidR="00EB385F" w:rsidRPr="00736E40" w:rsidRDefault="00EB385F" w:rsidP="00EB385F">
      <w:pPr>
        <w:numPr>
          <w:ilvl w:val="0"/>
          <w:numId w:val="24"/>
        </w:numPr>
        <w:rPr>
          <w:rFonts w:cs="Arial"/>
          <w:b/>
          <w:bCs/>
          <w:color w:val="800000"/>
        </w:rPr>
      </w:pPr>
      <w:r w:rsidRPr="005B65E9">
        <w:rPr>
          <w:rStyle w:val="StyleBoldDarkRed"/>
        </w:rPr>
        <w:t>Course: HTML, JavaScript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10 hours)</w:t>
      </w:r>
    </w:p>
    <w:p w14:paraId="5EE11889" w14:textId="77777777" w:rsidR="00C26C0B" w:rsidRDefault="00C26C0B" w:rsidP="00C26C0B">
      <w:pPr>
        <w:numPr>
          <w:ilvl w:val="1"/>
          <w:numId w:val="24"/>
        </w:numPr>
        <w:rPr>
          <w:rFonts w:cs="Arial"/>
        </w:rPr>
      </w:pPr>
      <w:r w:rsidRPr="00285D3F">
        <w:rPr>
          <w:rFonts w:cs="Arial"/>
        </w:rPr>
        <w:t>Develop the following screens:</w:t>
      </w:r>
    </w:p>
    <w:p w14:paraId="5EE1188A" w14:textId="77777777" w:rsidR="00E5289A" w:rsidRPr="00285D3F" w:rsidRDefault="00E5289A" w:rsidP="00E5289A">
      <w:pPr>
        <w:ind w:left="1440"/>
        <w:rPr>
          <w:rFonts w:cs="Arial"/>
        </w:rPr>
      </w:pPr>
    </w:p>
    <w:p w14:paraId="5EE1188B" w14:textId="607AF626" w:rsidR="00C26C0B" w:rsidRPr="00B4456D" w:rsidRDefault="009D7EB3" w:rsidP="00B4456D">
      <w:pPr>
        <w:numPr>
          <w:ilvl w:val="2"/>
          <w:numId w:val="24"/>
        </w:numPr>
        <w:rPr>
          <w:rFonts w:cs="Arial"/>
        </w:rPr>
      </w:pPr>
      <w:proofErr w:type="gramStart"/>
      <w:r>
        <w:rPr>
          <w:rFonts w:cs="Arial"/>
        </w:rPr>
        <w:t xml:space="preserve">Home </w:t>
      </w:r>
      <w:r w:rsidR="00C26C0B" w:rsidRPr="00285D3F">
        <w:rPr>
          <w:rFonts w:cs="Arial"/>
        </w:rPr>
        <w:t>:</w:t>
      </w:r>
      <w:proofErr w:type="gramEnd"/>
      <w:r w:rsidR="00C26C0B" w:rsidRPr="00285D3F">
        <w:rPr>
          <w:rFonts w:cs="Arial"/>
        </w:rPr>
        <w:t xml:space="preserve"> Home page for </w:t>
      </w:r>
      <w:r w:rsidR="00B4456D">
        <w:rPr>
          <w:rFonts w:cs="Arial"/>
        </w:rPr>
        <w:t>Media Composer and Artists</w:t>
      </w:r>
      <w:r w:rsidR="000F0131" w:rsidRPr="00B4456D">
        <w:rPr>
          <w:rFonts w:cs="Arial"/>
        </w:rPr>
        <w:t xml:space="preserve"> System</w:t>
      </w:r>
      <w:r w:rsidR="009C365B">
        <w:rPr>
          <w:rFonts w:cs="Arial"/>
        </w:rPr>
        <w:t xml:space="preserve"> which provides  option</w:t>
      </w:r>
      <w:r w:rsidR="00C26C0B" w:rsidRPr="00B4456D">
        <w:rPr>
          <w:rFonts w:cs="Arial"/>
        </w:rPr>
        <w:t xml:space="preserve"> for the login page.</w:t>
      </w:r>
    </w:p>
    <w:p w14:paraId="5EE1188C" w14:textId="76441FFD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proofErr w:type="gramStart"/>
      <w:r w:rsidRPr="00285D3F">
        <w:rPr>
          <w:rFonts w:cs="Arial"/>
        </w:rPr>
        <w:t xml:space="preserve">Login </w:t>
      </w:r>
      <w:r w:rsidR="00625679">
        <w:rPr>
          <w:rFonts w:cs="Arial"/>
        </w:rPr>
        <w:t>:</w:t>
      </w:r>
      <w:proofErr w:type="gramEnd"/>
      <w:r w:rsidR="00625679">
        <w:rPr>
          <w:rFonts w:cs="Arial"/>
        </w:rPr>
        <w:t xml:space="preserve"> Allows the valid user/surveyor/respondent</w:t>
      </w:r>
      <w:r w:rsidRPr="00285D3F">
        <w:rPr>
          <w:rFonts w:cs="Arial"/>
        </w:rPr>
        <w:t xml:space="preserve"> to logon to the system and display the Main option screen.</w:t>
      </w:r>
    </w:p>
    <w:p w14:paraId="5EE1188D" w14:textId="4A35D51F" w:rsidR="004767B5" w:rsidRPr="0036136C" w:rsidRDefault="00C26C0B" w:rsidP="0036136C">
      <w:pPr>
        <w:numPr>
          <w:ilvl w:val="2"/>
          <w:numId w:val="29"/>
        </w:numPr>
        <w:rPr>
          <w:rFonts w:cs="Arial"/>
        </w:rPr>
      </w:pPr>
      <w:r w:rsidRPr="00285D3F">
        <w:rPr>
          <w:rFonts w:cs="Arial"/>
        </w:rPr>
        <w:lastRenderedPageBreak/>
        <w:t xml:space="preserve">Main </w:t>
      </w:r>
      <w:bookmarkStart w:id="16" w:name="_GoBack"/>
      <w:bookmarkEnd w:id="16"/>
      <w:r w:rsidRPr="00285D3F">
        <w:rPr>
          <w:rFonts w:cs="Arial"/>
        </w:rPr>
        <w:t>option screen: For</w:t>
      </w:r>
      <w:r w:rsidR="00A75E56">
        <w:rPr>
          <w:rFonts w:cs="Arial"/>
        </w:rPr>
        <w:t xml:space="preserve"> </w:t>
      </w:r>
      <w:r w:rsidR="00AF7DE0">
        <w:rPr>
          <w:rFonts w:cs="Arial"/>
        </w:rPr>
        <w:t>Admin</w:t>
      </w:r>
      <w:r w:rsidR="009C365B">
        <w:rPr>
          <w:rFonts w:cs="Arial"/>
        </w:rPr>
        <w:t>, this screen will display options</w:t>
      </w:r>
      <w:r w:rsidRPr="00285D3F">
        <w:rPr>
          <w:rFonts w:cs="Arial"/>
        </w:rPr>
        <w:t xml:space="preserve"> for </w:t>
      </w:r>
      <w:r w:rsidR="00AF7DE0">
        <w:rPr>
          <w:rFonts w:cs="Arial"/>
        </w:rPr>
        <w:t>to create Artist/Composer</w:t>
      </w:r>
      <w:r w:rsidR="00AF7DE0" w:rsidRPr="00B50640">
        <w:rPr>
          <w:rFonts w:cs="Arial"/>
        </w:rPr>
        <w:t xml:space="preserve">, edit </w:t>
      </w:r>
      <w:r w:rsidR="00AF7DE0">
        <w:rPr>
          <w:rFonts w:cs="Arial"/>
        </w:rPr>
        <w:t>Artist/Composer details, Associate song(s) to composer/artists, and search for composer/artist</w:t>
      </w:r>
      <w:r w:rsidRPr="00285D3F">
        <w:rPr>
          <w:rFonts w:cs="Arial"/>
        </w:rPr>
        <w:t xml:space="preserve">. </w:t>
      </w:r>
      <w:r w:rsidR="004767B5">
        <w:rPr>
          <w:rFonts w:cs="Arial"/>
        </w:rPr>
        <w:t xml:space="preserve">For User, this screen will </w:t>
      </w:r>
      <w:r w:rsidR="006F5CAD">
        <w:rPr>
          <w:rFonts w:cs="Arial"/>
        </w:rPr>
        <w:t>allow the user to</w:t>
      </w:r>
      <w:r w:rsidR="004767B5">
        <w:rPr>
          <w:rFonts w:cs="Arial"/>
        </w:rPr>
        <w:t xml:space="preserve"> </w:t>
      </w:r>
      <w:r w:rsidR="005E3930">
        <w:rPr>
          <w:rFonts w:cs="Arial"/>
        </w:rPr>
        <w:t>search a</w:t>
      </w:r>
      <w:r w:rsidR="0036136C">
        <w:rPr>
          <w:rFonts w:cs="Arial"/>
        </w:rPr>
        <w:t xml:space="preserve"> song based on composer/artist details</w:t>
      </w:r>
      <w:r w:rsidR="004767B5" w:rsidRPr="0036136C">
        <w:rPr>
          <w:rFonts w:cs="Arial"/>
        </w:rPr>
        <w:t>.</w:t>
      </w:r>
    </w:p>
    <w:p w14:paraId="5EE1188E" w14:textId="77777777" w:rsidR="00CC3C89" w:rsidRDefault="003D3745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 xml:space="preserve">Create Composer </w:t>
      </w:r>
      <w:r w:rsidR="001048BB">
        <w:rPr>
          <w:rFonts w:cs="Arial"/>
        </w:rPr>
        <w:t>screen</w:t>
      </w:r>
      <w:r w:rsidR="00C26C0B" w:rsidRPr="00CC3C89">
        <w:rPr>
          <w:rFonts w:cs="Arial"/>
        </w:rPr>
        <w:t xml:space="preserve">: This screen allows the </w:t>
      </w:r>
      <w:r w:rsidR="006E317F">
        <w:rPr>
          <w:rFonts w:cs="Arial"/>
        </w:rPr>
        <w:t>admin</w:t>
      </w:r>
      <w:r w:rsidR="00085C8D">
        <w:rPr>
          <w:rFonts w:cs="Arial"/>
        </w:rPr>
        <w:t xml:space="preserve"> </w:t>
      </w:r>
      <w:r w:rsidR="00085C8D" w:rsidRPr="00CC3C89">
        <w:rPr>
          <w:rFonts w:cs="Arial"/>
        </w:rPr>
        <w:t>to</w:t>
      </w:r>
      <w:r w:rsidR="00C26C0B" w:rsidRPr="00CC3C89">
        <w:rPr>
          <w:rFonts w:cs="Arial"/>
        </w:rPr>
        <w:t xml:space="preserve"> </w:t>
      </w:r>
      <w:r w:rsidR="00434E0E">
        <w:rPr>
          <w:rFonts w:cs="Arial"/>
        </w:rPr>
        <w:t xml:space="preserve">create </w:t>
      </w:r>
      <w:r w:rsidR="00085C8D">
        <w:rPr>
          <w:rFonts w:cs="Arial"/>
        </w:rPr>
        <w:t>Composer for a song</w:t>
      </w:r>
      <w:r w:rsidR="00CC3C89">
        <w:rPr>
          <w:rFonts w:cs="Arial"/>
        </w:rPr>
        <w:t>.</w:t>
      </w:r>
    </w:p>
    <w:p w14:paraId="5EE1188F" w14:textId="77777777" w:rsidR="006E317F" w:rsidRDefault="006E317F" w:rsidP="006E317F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Create Artist screen</w:t>
      </w:r>
      <w:r w:rsidRPr="00CC3C89">
        <w:rPr>
          <w:rFonts w:cs="Arial"/>
        </w:rPr>
        <w:t xml:space="preserve">: This screen allows the </w:t>
      </w:r>
      <w:r>
        <w:rPr>
          <w:rFonts w:cs="Arial"/>
        </w:rPr>
        <w:t xml:space="preserve">admin </w:t>
      </w:r>
      <w:r w:rsidRPr="00CC3C89">
        <w:rPr>
          <w:rFonts w:cs="Arial"/>
        </w:rPr>
        <w:t xml:space="preserve">to </w:t>
      </w:r>
      <w:r>
        <w:rPr>
          <w:rFonts w:cs="Arial"/>
        </w:rPr>
        <w:t>create Artist for a song.</w:t>
      </w:r>
    </w:p>
    <w:p w14:paraId="5EE11890" w14:textId="77777777" w:rsidR="006E317F" w:rsidRDefault="006E317F" w:rsidP="006E317F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Edit Composer screen</w:t>
      </w:r>
      <w:r w:rsidRPr="00CC3C89">
        <w:rPr>
          <w:rFonts w:cs="Arial"/>
        </w:rPr>
        <w:t xml:space="preserve">: This screen allows the </w:t>
      </w:r>
      <w:r>
        <w:rPr>
          <w:rFonts w:cs="Arial"/>
        </w:rPr>
        <w:t>admin to edit Composer details.</w:t>
      </w:r>
    </w:p>
    <w:p w14:paraId="5EE11891" w14:textId="77777777" w:rsidR="006E317F" w:rsidRDefault="00085C8D" w:rsidP="00C26C0B">
      <w:pPr>
        <w:numPr>
          <w:ilvl w:val="2"/>
          <w:numId w:val="24"/>
        </w:numPr>
        <w:rPr>
          <w:rFonts w:cs="Arial"/>
        </w:rPr>
      </w:pPr>
      <w:r w:rsidRPr="006E317F">
        <w:rPr>
          <w:rFonts w:cs="Arial"/>
        </w:rPr>
        <w:t xml:space="preserve">Edit </w:t>
      </w:r>
      <w:r w:rsidR="006E317F">
        <w:rPr>
          <w:rFonts w:cs="Arial"/>
        </w:rPr>
        <w:t>Artist</w:t>
      </w:r>
      <w:r w:rsidRPr="006E317F">
        <w:rPr>
          <w:rFonts w:cs="Arial"/>
        </w:rPr>
        <w:t xml:space="preserve"> screen: </w:t>
      </w:r>
      <w:r w:rsidR="006E317F" w:rsidRPr="00CC3C89">
        <w:rPr>
          <w:rFonts w:cs="Arial"/>
        </w:rPr>
        <w:t xml:space="preserve">This screen allows the </w:t>
      </w:r>
      <w:r w:rsidR="006E317F">
        <w:rPr>
          <w:rFonts w:cs="Arial"/>
        </w:rPr>
        <w:t>admin to edit artist details.</w:t>
      </w:r>
    </w:p>
    <w:p w14:paraId="5EE11892" w14:textId="77777777" w:rsidR="00885694" w:rsidRPr="006E317F" w:rsidRDefault="006E317F" w:rsidP="00C26C0B">
      <w:pPr>
        <w:numPr>
          <w:ilvl w:val="2"/>
          <w:numId w:val="24"/>
        </w:numPr>
        <w:rPr>
          <w:rFonts w:cs="Arial"/>
        </w:rPr>
      </w:pPr>
      <w:r w:rsidRPr="006E317F">
        <w:rPr>
          <w:rFonts w:cs="Arial"/>
        </w:rPr>
        <w:t xml:space="preserve">Associate song(s) to composer/artists </w:t>
      </w:r>
      <w:r w:rsidR="00885694" w:rsidRPr="006E317F">
        <w:rPr>
          <w:rFonts w:cs="Arial"/>
        </w:rPr>
        <w:t xml:space="preserve">screen: This screen allows the </w:t>
      </w:r>
      <w:r w:rsidRPr="006E317F">
        <w:rPr>
          <w:rFonts w:cs="Arial"/>
        </w:rPr>
        <w:t>admin</w:t>
      </w:r>
      <w:r w:rsidR="00885694" w:rsidRPr="006E317F">
        <w:rPr>
          <w:rFonts w:cs="Arial"/>
        </w:rPr>
        <w:t xml:space="preserve"> to </w:t>
      </w:r>
      <w:r>
        <w:rPr>
          <w:rFonts w:cs="Arial"/>
        </w:rPr>
        <w:t>associate a song/list of songs to a composer/ artist</w:t>
      </w:r>
      <w:r w:rsidR="00885694" w:rsidRPr="006E317F">
        <w:rPr>
          <w:rFonts w:cs="Arial"/>
        </w:rPr>
        <w:t>.</w:t>
      </w:r>
    </w:p>
    <w:p w14:paraId="5EE11893" w14:textId="77777777" w:rsidR="00F44049" w:rsidRDefault="00F44049" w:rsidP="00B6393B">
      <w:pPr>
        <w:numPr>
          <w:ilvl w:val="2"/>
          <w:numId w:val="24"/>
        </w:numPr>
        <w:spacing w:before="60" w:after="60" w:line="240" w:lineRule="auto"/>
      </w:pPr>
      <w:r>
        <w:rPr>
          <w:rFonts w:cs="Arial"/>
        </w:rPr>
        <w:t>Search for composer/artist</w:t>
      </w:r>
      <w:r>
        <w:t>: This screen allows the admin to search for a composer/artist.</w:t>
      </w:r>
    </w:p>
    <w:p w14:paraId="5EE11894" w14:textId="77777777" w:rsidR="00B6393B" w:rsidRDefault="00B6393B" w:rsidP="00B6393B">
      <w:pPr>
        <w:numPr>
          <w:ilvl w:val="2"/>
          <w:numId w:val="24"/>
        </w:numPr>
        <w:spacing w:before="60" w:after="60" w:line="240" w:lineRule="auto"/>
      </w:pPr>
      <w:r>
        <w:t>Navigate to home page at any point of time</w:t>
      </w:r>
    </w:p>
    <w:p w14:paraId="5EE11895" w14:textId="77777777" w:rsidR="00B6393B" w:rsidRDefault="00B6393B" w:rsidP="00B6393B">
      <w:pPr>
        <w:numPr>
          <w:ilvl w:val="2"/>
          <w:numId w:val="24"/>
        </w:numPr>
        <w:spacing w:before="60" w:after="60" w:line="240" w:lineRule="auto"/>
      </w:pPr>
      <w:r>
        <w:t>Logoff from the application at any point of time</w:t>
      </w:r>
    </w:p>
    <w:p w14:paraId="5EE11896" w14:textId="77777777" w:rsidR="00E5289A" w:rsidRPr="00B6393B" w:rsidRDefault="00E5289A" w:rsidP="00E5289A">
      <w:pPr>
        <w:spacing w:before="60" w:after="60" w:line="240" w:lineRule="auto"/>
        <w:ind w:left="2160"/>
      </w:pPr>
    </w:p>
    <w:p w14:paraId="5EE11897" w14:textId="47F7FB28" w:rsidR="00C26C0B" w:rsidRDefault="00C26C0B" w:rsidP="00C26C0B">
      <w:pPr>
        <w:numPr>
          <w:ilvl w:val="1"/>
          <w:numId w:val="24"/>
        </w:numPr>
        <w:rPr>
          <w:rFonts w:cs="Arial"/>
        </w:rPr>
      </w:pPr>
      <w:r w:rsidRPr="00285D3F">
        <w:rPr>
          <w:rFonts w:cs="Arial"/>
        </w:rPr>
        <w:t>In this course you need to devel</w:t>
      </w:r>
      <w:r w:rsidR="009C365B">
        <w:rPr>
          <w:rFonts w:cs="Arial"/>
        </w:rPr>
        <w:t xml:space="preserve">op the user interface using Java classes for console </w:t>
      </w:r>
      <w:proofErr w:type="gramStart"/>
      <w:r w:rsidR="009C365B">
        <w:rPr>
          <w:rFonts w:cs="Arial"/>
        </w:rPr>
        <w:t xml:space="preserve">screen </w:t>
      </w:r>
      <w:r w:rsidRPr="00285D3F">
        <w:rPr>
          <w:rFonts w:cs="Arial"/>
        </w:rPr>
        <w:t xml:space="preserve"> and</w:t>
      </w:r>
      <w:proofErr w:type="gramEnd"/>
      <w:r w:rsidRPr="00285D3F">
        <w:rPr>
          <w:rFonts w:cs="Arial"/>
        </w:rPr>
        <w:t xml:space="preserve"> document the flow of your application i</w:t>
      </w:r>
      <w:r w:rsidR="009C365B">
        <w:rPr>
          <w:rFonts w:cs="Arial"/>
        </w:rPr>
        <w:t xml:space="preserve">ncluding the images of console screen </w:t>
      </w:r>
      <w:r w:rsidRPr="00285D3F">
        <w:rPr>
          <w:rFonts w:cs="Arial"/>
        </w:rPr>
        <w:t xml:space="preserve"> in a word</w:t>
      </w:r>
      <w:r w:rsidR="009C365B">
        <w:rPr>
          <w:rFonts w:cs="Arial"/>
        </w:rPr>
        <w:t xml:space="preserve"> document. The screens</w:t>
      </w:r>
      <w:r w:rsidRPr="00285D3F">
        <w:rPr>
          <w:rFonts w:cs="Arial"/>
        </w:rPr>
        <w:t xml:space="preserve"> should include the fields as per the functionality mentioned </w:t>
      </w:r>
      <w:r w:rsidR="009C365B">
        <w:rPr>
          <w:rFonts w:cs="Arial"/>
        </w:rPr>
        <w:t>above. Also, include validations using Core java regular expression  in each of these screens</w:t>
      </w:r>
    </w:p>
    <w:p w14:paraId="5EE11898" w14:textId="77777777" w:rsidR="00752342" w:rsidRPr="00736E40" w:rsidRDefault="00752342" w:rsidP="00B6393B">
      <w:pPr>
        <w:rPr>
          <w:rFonts w:cs="Arial"/>
        </w:rPr>
      </w:pPr>
    </w:p>
    <w:p w14:paraId="5EE11899" w14:textId="77777777" w:rsidR="00736E40" w:rsidRPr="00736E40" w:rsidRDefault="00736E40" w:rsidP="003E0471">
      <w:pPr>
        <w:numPr>
          <w:ilvl w:val="0"/>
          <w:numId w:val="24"/>
        </w:numPr>
        <w:rPr>
          <w:rFonts w:cs="Arial"/>
          <w:b/>
          <w:bCs/>
          <w:color w:val="800000"/>
        </w:rPr>
      </w:pPr>
      <w:r w:rsidRPr="005B65E9">
        <w:rPr>
          <w:rStyle w:val="StyleBoldDarkRed"/>
          <w:bCs w:val="0"/>
        </w:rPr>
        <w:t>Course: Oracle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5 hours)</w:t>
      </w:r>
    </w:p>
    <w:p w14:paraId="5EE1189A" w14:textId="77777777" w:rsidR="00736E40" w:rsidRPr="00736E40" w:rsidRDefault="00736E40" w:rsidP="00736E40">
      <w:pPr>
        <w:rPr>
          <w:rFonts w:cs="Arial"/>
          <w:b/>
          <w:bCs/>
        </w:rPr>
      </w:pPr>
    </w:p>
    <w:p w14:paraId="5EE1189B" w14:textId="77777777" w:rsidR="00752342" w:rsidRPr="0026717B" w:rsidRDefault="00736E40" w:rsidP="0026717B">
      <w:pPr>
        <w:numPr>
          <w:ilvl w:val="0"/>
          <w:numId w:val="30"/>
        </w:numPr>
        <w:rPr>
          <w:rFonts w:cs="Arial"/>
        </w:rPr>
      </w:pPr>
      <w:r w:rsidRPr="00736E40">
        <w:rPr>
          <w:rFonts w:cs="Arial"/>
        </w:rPr>
        <w:t>Create the following database tables:</w:t>
      </w:r>
    </w:p>
    <w:p w14:paraId="5EE1189C" w14:textId="77777777" w:rsidR="00C541C8" w:rsidRPr="00C541C8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User_Master</w:t>
      </w:r>
      <w:proofErr w:type="spellEnd"/>
      <w:r w:rsidRPr="00C541C8">
        <w:rPr>
          <w:rFonts w:cs="Arial"/>
        </w:rPr>
        <w:t xml:space="preserve"> - To store USER login details</w:t>
      </w:r>
    </w:p>
    <w:p w14:paraId="5EE1189D" w14:textId="77777777" w:rsidR="00C541C8" w:rsidRPr="00C541C8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Composer_Master</w:t>
      </w:r>
      <w:proofErr w:type="spellEnd"/>
      <w:r w:rsidRPr="00C541C8">
        <w:rPr>
          <w:rFonts w:cs="Arial"/>
        </w:rPr>
        <w:t xml:space="preserve"> - To store the Composer details</w:t>
      </w:r>
    </w:p>
    <w:p w14:paraId="5EE1189E" w14:textId="77777777" w:rsidR="00C541C8" w:rsidRPr="00C541C8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Song_Master</w:t>
      </w:r>
      <w:proofErr w:type="spellEnd"/>
      <w:r w:rsidRPr="00C541C8">
        <w:rPr>
          <w:rFonts w:cs="Arial"/>
        </w:rPr>
        <w:t xml:space="preserve"> - To store the song details</w:t>
      </w:r>
    </w:p>
    <w:p w14:paraId="5EE1189F" w14:textId="77777777" w:rsidR="00C541C8" w:rsidRPr="00C541C8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Artist_Master</w:t>
      </w:r>
      <w:proofErr w:type="spellEnd"/>
      <w:r w:rsidRPr="00C541C8">
        <w:rPr>
          <w:rFonts w:cs="Arial"/>
        </w:rPr>
        <w:t xml:space="preserve"> - To store the artist details</w:t>
      </w:r>
    </w:p>
    <w:p w14:paraId="5EE118A0" w14:textId="77777777" w:rsidR="00C541C8" w:rsidRPr="00C541C8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Artist_Song_Assoc</w:t>
      </w:r>
      <w:proofErr w:type="spellEnd"/>
      <w:r w:rsidRPr="00C541C8">
        <w:rPr>
          <w:rFonts w:cs="Arial"/>
        </w:rPr>
        <w:t xml:space="preserve"> - To store the artist and the related songs</w:t>
      </w:r>
    </w:p>
    <w:p w14:paraId="5EE118A1" w14:textId="77777777" w:rsidR="00C541C8" w:rsidRPr="00C541C8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Composer_Song_Assoc</w:t>
      </w:r>
      <w:proofErr w:type="spellEnd"/>
      <w:r w:rsidRPr="00C541C8">
        <w:rPr>
          <w:rFonts w:cs="Arial"/>
        </w:rPr>
        <w:t xml:space="preserve"> - To store the composer and the related songs</w:t>
      </w:r>
    </w:p>
    <w:p w14:paraId="5EE118A2" w14:textId="77777777" w:rsidR="00B73132" w:rsidRDefault="00C541C8" w:rsidP="00C541C8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C541C8">
        <w:rPr>
          <w:rFonts w:cs="Arial"/>
        </w:rPr>
        <w:t>MusicSociety_Master</w:t>
      </w:r>
      <w:proofErr w:type="spellEnd"/>
      <w:r w:rsidRPr="00C541C8">
        <w:rPr>
          <w:rFonts w:cs="Arial"/>
        </w:rPr>
        <w:t xml:space="preserve"> - To store the society details</w:t>
      </w:r>
      <w:r>
        <w:rPr>
          <w:rFonts w:cs="Arial"/>
        </w:rPr>
        <w:t xml:space="preserve"> </w:t>
      </w:r>
    </w:p>
    <w:p w14:paraId="5EE118A3" w14:textId="77777777" w:rsidR="00C541C8" w:rsidRPr="00B73132" w:rsidRDefault="00C541C8" w:rsidP="00C541C8">
      <w:pPr>
        <w:pStyle w:val="ListParagraph"/>
        <w:ind w:left="2160"/>
        <w:rPr>
          <w:rFonts w:cs="Arial"/>
        </w:rPr>
      </w:pPr>
    </w:p>
    <w:p w14:paraId="5EE118A4" w14:textId="77777777" w:rsidR="00736E40" w:rsidRDefault="00736E40" w:rsidP="0026717B">
      <w:pPr>
        <w:numPr>
          <w:ilvl w:val="0"/>
          <w:numId w:val="30"/>
        </w:numPr>
        <w:tabs>
          <w:tab w:val="clear" w:pos="1440"/>
          <w:tab w:val="left" w:pos="1620"/>
          <w:tab w:val="num" w:pos="1800"/>
        </w:tabs>
        <w:rPr>
          <w:rFonts w:cs="Arial"/>
        </w:rPr>
      </w:pPr>
      <w:r w:rsidRPr="00736E40">
        <w:rPr>
          <w:rFonts w:cs="Arial"/>
        </w:rPr>
        <w:t>The structure of the above listed tables is as follows:</w:t>
      </w:r>
    </w:p>
    <w:p w14:paraId="5EE118A5" w14:textId="77777777" w:rsidR="00C20E8A" w:rsidRPr="00736E40" w:rsidRDefault="00C20E8A" w:rsidP="00C20E8A">
      <w:pPr>
        <w:tabs>
          <w:tab w:val="left" w:pos="1620"/>
        </w:tabs>
        <w:ind w:left="1440"/>
        <w:rPr>
          <w:rFonts w:cs="Arial"/>
        </w:rPr>
      </w:pPr>
    </w:p>
    <w:p w14:paraId="5EE118A6" w14:textId="77777777" w:rsidR="000526F6" w:rsidRDefault="00774EDD" w:rsidP="000526F6">
      <w:pPr>
        <w:numPr>
          <w:ilvl w:val="2"/>
          <w:numId w:val="36"/>
        </w:numPr>
        <w:rPr>
          <w:rFonts w:cs="Arial"/>
        </w:rPr>
      </w:pPr>
      <w:proofErr w:type="spellStart"/>
      <w:r w:rsidRPr="000526F6">
        <w:rPr>
          <w:rFonts w:cs="Arial"/>
          <w:b/>
        </w:rPr>
        <w:t>User_Master</w:t>
      </w:r>
      <w:proofErr w:type="spellEnd"/>
      <w:r w:rsidRPr="000526F6">
        <w:rPr>
          <w:rFonts w:cs="Arial"/>
          <w:b/>
        </w:rPr>
        <w:t>:</w:t>
      </w:r>
      <w:r w:rsidRPr="000526F6">
        <w:rPr>
          <w:rFonts w:cs="Arial"/>
        </w:rPr>
        <w:t xml:space="preserve"> </w:t>
      </w:r>
      <w:proofErr w:type="spellStart"/>
      <w:r w:rsidR="000526F6">
        <w:rPr>
          <w:rFonts w:cs="Arial"/>
        </w:rPr>
        <w:t>User_ID</w:t>
      </w:r>
      <w:proofErr w:type="spellEnd"/>
      <w:r w:rsidR="000526F6">
        <w:rPr>
          <w:rFonts w:cs="Arial"/>
        </w:rPr>
        <w:tab/>
        <w:t xml:space="preserve"> </w:t>
      </w:r>
      <w:proofErr w:type="gramStart"/>
      <w:r w:rsidR="000526F6">
        <w:rPr>
          <w:rFonts w:cs="Arial"/>
        </w:rPr>
        <w:t>NUMBER(</w:t>
      </w:r>
      <w:proofErr w:type="gramEnd"/>
      <w:r w:rsidR="000526F6">
        <w:rPr>
          <w:rFonts w:cs="Arial"/>
        </w:rPr>
        <w:t>6),</w:t>
      </w:r>
      <w:proofErr w:type="spellStart"/>
      <w:r w:rsidR="000526F6">
        <w:rPr>
          <w:rFonts w:cs="Arial"/>
        </w:rPr>
        <w:t>User_Password</w:t>
      </w:r>
      <w:proofErr w:type="spellEnd"/>
      <w:r w:rsidR="000526F6">
        <w:rPr>
          <w:rFonts w:cs="Arial"/>
        </w:rPr>
        <w:t xml:space="preserve"> </w:t>
      </w:r>
      <w:r w:rsidR="000526F6" w:rsidRPr="000526F6">
        <w:rPr>
          <w:rFonts w:cs="Arial"/>
        </w:rPr>
        <w:t>VARCHAR2(20),</w:t>
      </w:r>
      <w:proofErr w:type="spellStart"/>
      <w:r w:rsidR="000526F6" w:rsidRPr="000526F6">
        <w:rPr>
          <w:rFonts w:cs="Arial"/>
        </w:rPr>
        <w:t>Created_By</w:t>
      </w:r>
      <w:proofErr w:type="spellEnd"/>
      <w:r w:rsidR="000526F6" w:rsidRPr="000526F6">
        <w:rPr>
          <w:rFonts w:cs="Arial"/>
        </w:rPr>
        <w:tab/>
        <w:t>NUMBER(6),</w:t>
      </w:r>
      <w:proofErr w:type="spellStart"/>
      <w:r w:rsidR="000526F6" w:rsidRPr="000526F6">
        <w:rPr>
          <w:rFonts w:cs="Arial"/>
        </w:rPr>
        <w:t>Created_On</w:t>
      </w:r>
      <w:proofErr w:type="spellEnd"/>
      <w:r w:rsidR="000526F6" w:rsidRPr="000526F6">
        <w:rPr>
          <w:rFonts w:cs="Arial"/>
        </w:rPr>
        <w:t xml:space="preserve"> </w:t>
      </w:r>
      <w:proofErr w:type="spellStart"/>
      <w:r w:rsidR="000526F6" w:rsidRPr="000526F6">
        <w:rPr>
          <w:rFonts w:cs="Arial"/>
        </w:rPr>
        <w:t>Date,Updated_By</w:t>
      </w:r>
      <w:proofErr w:type="spellEnd"/>
      <w:r w:rsidR="000526F6" w:rsidRPr="000526F6">
        <w:rPr>
          <w:rFonts w:cs="Arial"/>
        </w:rPr>
        <w:t xml:space="preserve"> NUMBER(6),</w:t>
      </w:r>
      <w:proofErr w:type="spellStart"/>
      <w:r w:rsidR="000526F6" w:rsidRPr="000526F6">
        <w:rPr>
          <w:rFonts w:cs="Arial"/>
        </w:rPr>
        <w:t>Updated_On</w:t>
      </w:r>
      <w:proofErr w:type="spellEnd"/>
      <w:r w:rsidR="000526F6" w:rsidRPr="000526F6">
        <w:rPr>
          <w:rFonts w:cs="Arial"/>
        </w:rPr>
        <w:t xml:space="preserve"> Date</w:t>
      </w:r>
      <w:r w:rsidR="000526F6">
        <w:rPr>
          <w:rFonts w:cs="Arial"/>
        </w:rPr>
        <w:t>.</w:t>
      </w:r>
    </w:p>
    <w:p w14:paraId="5EE118A7" w14:textId="77777777" w:rsidR="00CA7EE9" w:rsidRPr="000526F6" w:rsidRDefault="000526F6" w:rsidP="000526F6">
      <w:pPr>
        <w:ind w:left="2160" w:firstLine="720"/>
        <w:rPr>
          <w:rFonts w:cs="Arial"/>
        </w:rPr>
      </w:pPr>
      <w:r>
        <w:rPr>
          <w:rFonts w:cs="Arial"/>
        </w:rPr>
        <w:t xml:space="preserve">For </w:t>
      </w:r>
      <w:r w:rsidR="00FC1152">
        <w:rPr>
          <w:rFonts w:cs="Arial"/>
        </w:rPr>
        <w:t>Admin</w:t>
      </w:r>
      <w:r w:rsidR="00774EDD" w:rsidRPr="000526F6">
        <w:rPr>
          <w:rFonts w:cs="Arial"/>
        </w:rPr>
        <w:t xml:space="preserve"> and User</w:t>
      </w:r>
      <w:r w:rsidR="009B7E9E" w:rsidRPr="000526F6">
        <w:rPr>
          <w:rFonts w:cs="Arial"/>
        </w:rPr>
        <w:t xml:space="preserve"> </w:t>
      </w:r>
      <w:r w:rsidR="00774EDD" w:rsidRPr="000526F6">
        <w:rPr>
          <w:rFonts w:cs="Arial"/>
        </w:rPr>
        <w:t>assume that the users are already added to the system.</w:t>
      </w:r>
    </w:p>
    <w:p w14:paraId="5EE118A8" w14:textId="77777777" w:rsidR="00603E1E" w:rsidRPr="00CA7EE9" w:rsidRDefault="00603E1E" w:rsidP="00603E1E">
      <w:pPr>
        <w:ind w:left="2160" w:firstLine="720"/>
        <w:rPr>
          <w:rFonts w:cs="Arial"/>
        </w:rPr>
      </w:pPr>
    </w:p>
    <w:p w14:paraId="5EE118A9" w14:textId="77777777" w:rsidR="00603E1E" w:rsidRDefault="002136EC" w:rsidP="002136EC">
      <w:pPr>
        <w:numPr>
          <w:ilvl w:val="2"/>
          <w:numId w:val="36"/>
        </w:numPr>
        <w:jc w:val="left"/>
        <w:rPr>
          <w:rFonts w:cs="Arial"/>
        </w:rPr>
      </w:pPr>
      <w:proofErr w:type="spellStart"/>
      <w:r w:rsidRPr="002136EC">
        <w:rPr>
          <w:rFonts w:cs="Arial"/>
          <w:b/>
        </w:rPr>
        <w:t>Composer_Master</w:t>
      </w:r>
      <w:proofErr w:type="spellEnd"/>
      <w:r w:rsidRPr="002136EC">
        <w:rPr>
          <w:rFonts w:cs="Arial"/>
          <w:b/>
        </w:rPr>
        <w:t xml:space="preserve">: </w:t>
      </w:r>
      <w:proofErr w:type="spellStart"/>
      <w:r w:rsidRPr="002136EC">
        <w:rPr>
          <w:rFonts w:cs="Arial"/>
        </w:rPr>
        <w:t>Composer_id</w:t>
      </w:r>
      <w:proofErr w:type="spellEnd"/>
      <w:r w:rsidRPr="002136EC">
        <w:rPr>
          <w:rFonts w:cs="Arial"/>
        </w:rPr>
        <w:t xml:space="preserve"> NUMBER(6),</w:t>
      </w:r>
      <w:r>
        <w:rPr>
          <w:rFonts w:cs="Arial"/>
        </w:rPr>
        <w:t xml:space="preserve"> </w:t>
      </w:r>
      <w:proofErr w:type="spellStart"/>
      <w:r w:rsidRPr="002136EC">
        <w:rPr>
          <w:rFonts w:cs="Arial"/>
        </w:rPr>
        <w:t>Composer_Name</w:t>
      </w:r>
      <w:proofErr w:type="spellEnd"/>
      <w:r w:rsidRPr="002136EC">
        <w:rPr>
          <w:rFonts w:cs="Arial"/>
        </w:rPr>
        <w:t xml:space="preserve"> VARCHAR2(50), </w:t>
      </w:r>
      <w:proofErr w:type="spellStart"/>
      <w:r w:rsidRPr="002136EC">
        <w:rPr>
          <w:rFonts w:cs="Arial"/>
        </w:rPr>
        <w:t>Composer_BornDate</w:t>
      </w:r>
      <w:proofErr w:type="spellEnd"/>
      <w:r w:rsidRPr="002136EC">
        <w:rPr>
          <w:rFonts w:cs="Arial"/>
        </w:rPr>
        <w:t xml:space="preserve"> Date, </w:t>
      </w:r>
      <w:proofErr w:type="spellStart"/>
      <w:r w:rsidRPr="002136EC">
        <w:rPr>
          <w:rFonts w:cs="Arial"/>
        </w:rPr>
        <w:t>Composer_DiedDate</w:t>
      </w:r>
      <w:proofErr w:type="spellEnd"/>
      <w:r w:rsidRPr="002136EC">
        <w:rPr>
          <w:rFonts w:cs="Arial"/>
        </w:rPr>
        <w:t xml:space="preserve"> </w:t>
      </w:r>
      <w:r w:rsidRPr="002136EC">
        <w:rPr>
          <w:rFonts w:cs="Arial"/>
        </w:rPr>
        <w:lastRenderedPageBreak/>
        <w:t xml:space="preserve">Date, </w:t>
      </w:r>
      <w:proofErr w:type="spellStart"/>
      <w:r w:rsidRPr="002136EC">
        <w:rPr>
          <w:rFonts w:cs="Arial"/>
        </w:rPr>
        <w:t>Composer_CaeipiNumber</w:t>
      </w:r>
      <w:proofErr w:type="spellEnd"/>
      <w:r w:rsidRPr="002136EC">
        <w:rPr>
          <w:rFonts w:cs="Arial"/>
        </w:rPr>
        <w:t xml:space="preserve"> VARCHAR2(10), </w:t>
      </w:r>
      <w:proofErr w:type="spellStart"/>
      <w:r w:rsidRPr="002136EC">
        <w:rPr>
          <w:rFonts w:cs="Arial"/>
        </w:rPr>
        <w:t>Composer_MusicSocietyID</w:t>
      </w:r>
      <w:proofErr w:type="spellEnd"/>
      <w:r w:rsidRPr="002136EC">
        <w:rPr>
          <w:rFonts w:cs="Arial"/>
        </w:rPr>
        <w:t xml:space="preserve"> CHAR(3), </w:t>
      </w:r>
      <w:proofErr w:type="spellStart"/>
      <w:r w:rsidRPr="002136EC">
        <w:rPr>
          <w:rFonts w:cs="Arial"/>
        </w:rPr>
        <w:t>Created_By</w:t>
      </w:r>
      <w:proofErr w:type="spellEnd"/>
      <w:r w:rsidRPr="002136EC">
        <w:rPr>
          <w:rFonts w:cs="Arial"/>
        </w:rPr>
        <w:t xml:space="preserve"> NUMBER(6), </w:t>
      </w:r>
      <w:proofErr w:type="spellStart"/>
      <w:r w:rsidRPr="002136EC">
        <w:rPr>
          <w:rFonts w:cs="Arial"/>
        </w:rPr>
        <w:t>Created_On</w:t>
      </w:r>
      <w:proofErr w:type="spellEnd"/>
      <w:r w:rsidRPr="002136EC">
        <w:rPr>
          <w:rFonts w:cs="Arial"/>
        </w:rPr>
        <w:t xml:space="preserve"> </w:t>
      </w:r>
      <w:proofErr w:type="spellStart"/>
      <w:r w:rsidRPr="002136EC">
        <w:rPr>
          <w:rFonts w:cs="Arial"/>
        </w:rPr>
        <w:t>Date,Updated_By</w:t>
      </w:r>
      <w:proofErr w:type="spellEnd"/>
      <w:r w:rsidRPr="002136EC">
        <w:rPr>
          <w:rFonts w:cs="Arial"/>
        </w:rPr>
        <w:t xml:space="preserve"> NUMBER(6), </w:t>
      </w:r>
      <w:proofErr w:type="spellStart"/>
      <w:r w:rsidRPr="002136EC">
        <w:rPr>
          <w:rFonts w:cs="Arial"/>
        </w:rPr>
        <w:t>Updated_On</w:t>
      </w:r>
      <w:proofErr w:type="spellEnd"/>
      <w:r w:rsidRPr="002136EC">
        <w:rPr>
          <w:rFonts w:cs="Arial"/>
        </w:rPr>
        <w:t xml:space="preserve"> Date, </w:t>
      </w:r>
      <w:proofErr w:type="spellStart"/>
      <w:r w:rsidRPr="002136EC">
        <w:rPr>
          <w:rFonts w:cs="Arial"/>
        </w:rPr>
        <w:t>Composer_DeletedFlag</w:t>
      </w:r>
      <w:proofErr w:type="spellEnd"/>
      <w:r w:rsidRPr="002136EC">
        <w:rPr>
          <w:rFonts w:cs="Arial"/>
        </w:rPr>
        <w:t xml:space="preserve"> Boolean</w:t>
      </w:r>
    </w:p>
    <w:p w14:paraId="5EE118AA" w14:textId="77777777" w:rsidR="00AC3018" w:rsidRPr="002136EC" w:rsidRDefault="00AC3018" w:rsidP="00AC3018">
      <w:pPr>
        <w:ind w:left="2160"/>
        <w:jc w:val="left"/>
        <w:rPr>
          <w:rFonts w:cs="Arial"/>
        </w:rPr>
      </w:pPr>
    </w:p>
    <w:p w14:paraId="5EE118AB" w14:textId="77777777" w:rsidR="00E37C1C" w:rsidRDefault="00007273" w:rsidP="00007273">
      <w:pPr>
        <w:pStyle w:val="ListParagraph"/>
        <w:numPr>
          <w:ilvl w:val="2"/>
          <w:numId w:val="36"/>
        </w:numPr>
        <w:jc w:val="left"/>
        <w:rPr>
          <w:rFonts w:cs="Arial"/>
        </w:rPr>
      </w:pPr>
      <w:proofErr w:type="spellStart"/>
      <w:r w:rsidRPr="00007273">
        <w:rPr>
          <w:rFonts w:cs="Arial"/>
          <w:b/>
        </w:rPr>
        <w:t>Song_Master</w:t>
      </w:r>
      <w:proofErr w:type="spellEnd"/>
      <w:r w:rsidRPr="00007273">
        <w:rPr>
          <w:rFonts w:cs="Arial"/>
          <w:b/>
        </w:rPr>
        <w:t>:</w:t>
      </w:r>
      <w:r w:rsidRPr="00007273">
        <w:rPr>
          <w:rFonts w:cs="Arial"/>
        </w:rPr>
        <w:t xml:space="preserve"> </w:t>
      </w:r>
      <w:proofErr w:type="spellStart"/>
      <w:r w:rsidRPr="00007273">
        <w:rPr>
          <w:rFonts w:cs="Arial"/>
        </w:rPr>
        <w:t>Song_Id</w:t>
      </w:r>
      <w:proofErr w:type="spellEnd"/>
      <w:r w:rsidRPr="00007273">
        <w:rPr>
          <w:rFonts w:cs="Arial"/>
        </w:rPr>
        <w:t xml:space="preserve"> NUMBER(6), </w:t>
      </w:r>
      <w:proofErr w:type="spellStart"/>
      <w:r w:rsidRPr="00007273">
        <w:rPr>
          <w:rFonts w:cs="Arial"/>
        </w:rPr>
        <w:t>Song_Name</w:t>
      </w:r>
      <w:proofErr w:type="spellEnd"/>
      <w:r w:rsidRPr="00007273">
        <w:rPr>
          <w:rFonts w:cs="Arial"/>
        </w:rPr>
        <w:t xml:space="preserve"> VARCHAR2(50), </w:t>
      </w:r>
      <w:proofErr w:type="spellStart"/>
      <w:r w:rsidRPr="00007273">
        <w:rPr>
          <w:rFonts w:cs="Arial"/>
        </w:rPr>
        <w:t>Song_Duration</w:t>
      </w:r>
      <w:proofErr w:type="spellEnd"/>
      <w:r w:rsidRPr="00007273">
        <w:rPr>
          <w:rFonts w:cs="Arial"/>
        </w:rPr>
        <w:t xml:space="preserve"> TIMESTAMP, </w:t>
      </w:r>
      <w:proofErr w:type="spellStart"/>
      <w:r w:rsidRPr="00007273">
        <w:rPr>
          <w:rFonts w:cs="Arial"/>
        </w:rPr>
        <w:t>Created_By</w:t>
      </w:r>
      <w:proofErr w:type="spellEnd"/>
      <w:r w:rsidRPr="00007273">
        <w:rPr>
          <w:rFonts w:cs="Arial"/>
        </w:rPr>
        <w:t xml:space="preserve"> NUMBER(6), </w:t>
      </w:r>
      <w:proofErr w:type="spellStart"/>
      <w:r w:rsidRPr="00007273">
        <w:rPr>
          <w:rFonts w:cs="Arial"/>
        </w:rPr>
        <w:t>Created_On</w:t>
      </w:r>
      <w:proofErr w:type="spellEnd"/>
      <w:r w:rsidRPr="00007273">
        <w:rPr>
          <w:rFonts w:cs="Arial"/>
        </w:rPr>
        <w:t xml:space="preserve"> Date, </w:t>
      </w:r>
      <w:proofErr w:type="spellStart"/>
      <w:r w:rsidRPr="00007273">
        <w:rPr>
          <w:rFonts w:cs="Arial"/>
        </w:rPr>
        <w:t>updated_By</w:t>
      </w:r>
      <w:proofErr w:type="spellEnd"/>
      <w:r w:rsidRPr="00007273">
        <w:rPr>
          <w:rFonts w:cs="Arial"/>
        </w:rPr>
        <w:t xml:space="preserve"> NUMBER(6), </w:t>
      </w:r>
      <w:proofErr w:type="spellStart"/>
      <w:r w:rsidRPr="00007273">
        <w:rPr>
          <w:rFonts w:cs="Arial"/>
        </w:rPr>
        <w:t>Updated_On</w:t>
      </w:r>
      <w:proofErr w:type="spellEnd"/>
      <w:r w:rsidRPr="00007273">
        <w:rPr>
          <w:rFonts w:cs="Arial"/>
        </w:rPr>
        <w:t xml:space="preserve"> Date, </w:t>
      </w:r>
      <w:proofErr w:type="spellStart"/>
      <w:r w:rsidRPr="00007273">
        <w:rPr>
          <w:rFonts w:cs="Arial"/>
        </w:rPr>
        <w:t>Song_DeletedFlag</w:t>
      </w:r>
      <w:proofErr w:type="spellEnd"/>
      <w:r w:rsidRPr="00007273">
        <w:rPr>
          <w:rFonts w:cs="Arial"/>
        </w:rPr>
        <w:t xml:space="preserve"> Boolean</w:t>
      </w:r>
    </w:p>
    <w:p w14:paraId="5EE118AC" w14:textId="77777777" w:rsidR="00537654" w:rsidRDefault="00537654" w:rsidP="00537654">
      <w:pPr>
        <w:ind w:left="2160" w:right="-180"/>
        <w:jc w:val="left"/>
        <w:rPr>
          <w:rFonts w:cs="Arial"/>
        </w:rPr>
      </w:pPr>
      <w:r>
        <w:rPr>
          <w:rFonts w:cs="Arial"/>
        </w:rPr>
        <w:t xml:space="preserve"> </w:t>
      </w:r>
    </w:p>
    <w:p w14:paraId="5EE118AD" w14:textId="77777777" w:rsidR="00E37C1C" w:rsidRDefault="00537654" w:rsidP="00537654">
      <w:pPr>
        <w:numPr>
          <w:ilvl w:val="2"/>
          <w:numId w:val="36"/>
        </w:numPr>
        <w:ind w:right="-180"/>
        <w:jc w:val="left"/>
        <w:rPr>
          <w:rFonts w:cs="Arial"/>
        </w:rPr>
      </w:pPr>
      <w:proofErr w:type="spellStart"/>
      <w:r w:rsidRPr="00537654">
        <w:rPr>
          <w:rFonts w:cs="Arial"/>
          <w:b/>
        </w:rPr>
        <w:t>Artist_Master</w:t>
      </w:r>
      <w:proofErr w:type="spellEnd"/>
      <w:r w:rsidRPr="00537654">
        <w:rPr>
          <w:rFonts w:cs="Arial"/>
          <w:b/>
        </w:rPr>
        <w:t xml:space="preserve">:  </w:t>
      </w:r>
      <w:proofErr w:type="spellStart"/>
      <w:r w:rsidRPr="00537654">
        <w:rPr>
          <w:rFonts w:cs="Arial"/>
        </w:rPr>
        <w:t>Artist_Id</w:t>
      </w:r>
      <w:proofErr w:type="spellEnd"/>
      <w:r w:rsidRPr="00537654">
        <w:rPr>
          <w:rFonts w:cs="Arial"/>
        </w:rPr>
        <w:t xml:space="preserve"> NUMBER(6), </w:t>
      </w:r>
      <w:proofErr w:type="spellStart"/>
      <w:r w:rsidRPr="00537654">
        <w:rPr>
          <w:rFonts w:cs="Arial"/>
        </w:rPr>
        <w:t>Artist_Name</w:t>
      </w:r>
      <w:proofErr w:type="spellEnd"/>
      <w:r w:rsidRPr="00537654">
        <w:rPr>
          <w:rFonts w:cs="Arial"/>
        </w:rPr>
        <w:t xml:space="preserve"> VARCHAR2(50), </w:t>
      </w:r>
      <w:proofErr w:type="spellStart"/>
      <w:r w:rsidRPr="00537654">
        <w:rPr>
          <w:rFonts w:cs="Arial"/>
        </w:rPr>
        <w:t>Artist_Type</w:t>
      </w:r>
      <w:proofErr w:type="spellEnd"/>
      <w:r w:rsidRPr="00537654">
        <w:rPr>
          <w:rFonts w:cs="Arial"/>
        </w:rPr>
        <w:t xml:space="preserve"> CHAR(1), </w:t>
      </w:r>
      <w:proofErr w:type="spellStart"/>
      <w:r w:rsidRPr="00537654">
        <w:rPr>
          <w:rFonts w:cs="Arial"/>
        </w:rPr>
        <w:t>Artist_BornDate</w:t>
      </w:r>
      <w:proofErr w:type="spellEnd"/>
      <w:r w:rsidRPr="00537654">
        <w:rPr>
          <w:rFonts w:cs="Arial"/>
        </w:rPr>
        <w:t xml:space="preserve"> </w:t>
      </w:r>
      <w:proofErr w:type="spellStart"/>
      <w:r w:rsidRPr="00537654">
        <w:rPr>
          <w:rFonts w:cs="Arial"/>
        </w:rPr>
        <w:t>Date,Artist_DiedDate</w:t>
      </w:r>
      <w:proofErr w:type="spellEnd"/>
      <w:r w:rsidRPr="00537654">
        <w:rPr>
          <w:rFonts w:cs="Arial"/>
        </w:rPr>
        <w:t xml:space="preserve"> Date, </w:t>
      </w:r>
      <w:proofErr w:type="spellStart"/>
      <w:r w:rsidRPr="00537654">
        <w:rPr>
          <w:rFonts w:cs="Arial"/>
        </w:rPr>
        <w:t>Created_By</w:t>
      </w:r>
      <w:proofErr w:type="spellEnd"/>
      <w:r w:rsidRPr="00537654">
        <w:rPr>
          <w:rFonts w:cs="Arial"/>
        </w:rPr>
        <w:t xml:space="preserve"> NUMBER(6),</w:t>
      </w:r>
      <w:proofErr w:type="spellStart"/>
      <w:r w:rsidRPr="00537654">
        <w:rPr>
          <w:rFonts w:cs="Arial"/>
        </w:rPr>
        <w:t>Created_On</w:t>
      </w:r>
      <w:proofErr w:type="spellEnd"/>
      <w:r w:rsidRPr="00537654">
        <w:rPr>
          <w:rFonts w:cs="Arial"/>
        </w:rPr>
        <w:t xml:space="preserve"> Date, </w:t>
      </w:r>
      <w:proofErr w:type="spellStart"/>
      <w:r w:rsidRPr="00537654">
        <w:rPr>
          <w:rFonts w:cs="Arial"/>
        </w:rPr>
        <w:t>Updated_By</w:t>
      </w:r>
      <w:proofErr w:type="spellEnd"/>
      <w:r w:rsidRPr="00537654">
        <w:rPr>
          <w:rFonts w:cs="Arial"/>
        </w:rPr>
        <w:t xml:space="preserve"> NUMBER(6), </w:t>
      </w:r>
      <w:proofErr w:type="spellStart"/>
      <w:r w:rsidRPr="00537654">
        <w:rPr>
          <w:rFonts w:cs="Arial"/>
        </w:rPr>
        <w:t>Updated_On</w:t>
      </w:r>
      <w:proofErr w:type="spellEnd"/>
      <w:r w:rsidRPr="00537654">
        <w:rPr>
          <w:rFonts w:cs="Arial"/>
        </w:rPr>
        <w:t xml:space="preserve"> Date, </w:t>
      </w:r>
      <w:proofErr w:type="spellStart"/>
      <w:r w:rsidRPr="00537654">
        <w:rPr>
          <w:rFonts w:cs="Arial"/>
        </w:rPr>
        <w:t>Artist_DeletedFlag</w:t>
      </w:r>
      <w:proofErr w:type="spellEnd"/>
      <w:r w:rsidRPr="00537654">
        <w:rPr>
          <w:rFonts w:cs="Arial"/>
        </w:rPr>
        <w:t xml:space="preserve"> Boolean</w:t>
      </w:r>
    </w:p>
    <w:p w14:paraId="5EE118AE" w14:textId="77777777" w:rsidR="00537654" w:rsidRDefault="00537654" w:rsidP="00537654">
      <w:pPr>
        <w:pStyle w:val="ListParagraph"/>
        <w:rPr>
          <w:rFonts w:cs="Arial"/>
        </w:rPr>
      </w:pPr>
    </w:p>
    <w:p w14:paraId="5EE118AF" w14:textId="77777777" w:rsidR="00537654" w:rsidRDefault="000A69C1" w:rsidP="000A69C1">
      <w:pPr>
        <w:numPr>
          <w:ilvl w:val="2"/>
          <w:numId w:val="36"/>
        </w:numPr>
        <w:ind w:right="-180"/>
        <w:jc w:val="left"/>
        <w:rPr>
          <w:rFonts w:cs="Arial"/>
        </w:rPr>
      </w:pPr>
      <w:proofErr w:type="spellStart"/>
      <w:r w:rsidRPr="00D219DB">
        <w:rPr>
          <w:rFonts w:cs="Arial"/>
          <w:b/>
        </w:rPr>
        <w:t>Artist_Song_Assoc</w:t>
      </w:r>
      <w:proofErr w:type="spellEnd"/>
      <w:r w:rsidRPr="00D219DB">
        <w:rPr>
          <w:rFonts w:cs="Arial"/>
          <w:b/>
        </w:rPr>
        <w:t>:</w:t>
      </w:r>
      <w:r w:rsidRPr="000A69C1">
        <w:rPr>
          <w:rFonts w:cs="Arial"/>
        </w:rPr>
        <w:t xml:space="preserve"> </w:t>
      </w:r>
      <w:proofErr w:type="spellStart"/>
      <w:r w:rsidRPr="000A69C1">
        <w:rPr>
          <w:rFonts w:cs="Arial"/>
        </w:rPr>
        <w:t>Artist_Id</w:t>
      </w:r>
      <w:proofErr w:type="spellEnd"/>
      <w:r w:rsidRPr="000A69C1">
        <w:rPr>
          <w:rFonts w:cs="Arial"/>
        </w:rPr>
        <w:t xml:space="preserve"> NUMBER(6), </w:t>
      </w:r>
      <w:proofErr w:type="spellStart"/>
      <w:r w:rsidRPr="000A69C1">
        <w:rPr>
          <w:rFonts w:cs="Arial"/>
        </w:rPr>
        <w:t>Song_Id</w:t>
      </w:r>
      <w:proofErr w:type="spellEnd"/>
      <w:r w:rsidRPr="000A69C1">
        <w:rPr>
          <w:rFonts w:cs="Arial"/>
        </w:rPr>
        <w:t xml:space="preserve"> NUMBER(6), </w:t>
      </w:r>
      <w:proofErr w:type="spellStart"/>
      <w:r w:rsidRPr="000A69C1">
        <w:rPr>
          <w:rFonts w:cs="Arial"/>
        </w:rPr>
        <w:t>Created_By</w:t>
      </w:r>
      <w:proofErr w:type="spellEnd"/>
      <w:r w:rsidRPr="000A69C1">
        <w:rPr>
          <w:rFonts w:cs="Arial"/>
        </w:rPr>
        <w:t xml:space="preserve"> NUMBER(6), </w:t>
      </w:r>
      <w:proofErr w:type="spellStart"/>
      <w:r w:rsidRPr="000A69C1">
        <w:rPr>
          <w:rFonts w:cs="Arial"/>
        </w:rPr>
        <w:t>Created_On</w:t>
      </w:r>
      <w:proofErr w:type="spellEnd"/>
      <w:r w:rsidRPr="000A69C1">
        <w:rPr>
          <w:rFonts w:cs="Arial"/>
        </w:rPr>
        <w:t xml:space="preserve"> Date, </w:t>
      </w:r>
      <w:proofErr w:type="spellStart"/>
      <w:r w:rsidRPr="000A69C1">
        <w:rPr>
          <w:rFonts w:cs="Arial"/>
        </w:rPr>
        <w:t>Updated_By</w:t>
      </w:r>
      <w:proofErr w:type="spellEnd"/>
      <w:r w:rsidRPr="000A69C1">
        <w:rPr>
          <w:rFonts w:cs="Arial"/>
        </w:rPr>
        <w:t xml:space="preserve"> NUMBER(6), </w:t>
      </w:r>
      <w:proofErr w:type="spellStart"/>
      <w:r w:rsidRPr="000A69C1">
        <w:rPr>
          <w:rFonts w:cs="Arial"/>
        </w:rPr>
        <w:t>Updated_On</w:t>
      </w:r>
      <w:proofErr w:type="spellEnd"/>
      <w:r w:rsidRPr="000A69C1">
        <w:rPr>
          <w:rFonts w:cs="Arial"/>
        </w:rPr>
        <w:t xml:space="preserve"> Date</w:t>
      </w:r>
    </w:p>
    <w:p w14:paraId="5EE118B0" w14:textId="77777777" w:rsidR="000A69C1" w:rsidRDefault="000A69C1" w:rsidP="000A69C1">
      <w:pPr>
        <w:pStyle w:val="ListParagraph"/>
        <w:rPr>
          <w:rFonts w:cs="Arial"/>
        </w:rPr>
      </w:pPr>
    </w:p>
    <w:p w14:paraId="5EE118B1" w14:textId="77777777" w:rsidR="000A69C1" w:rsidRDefault="00B60A12" w:rsidP="00B60A12">
      <w:pPr>
        <w:numPr>
          <w:ilvl w:val="2"/>
          <w:numId w:val="36"/>
        </w:numPr>
        <w:ind w:right="-180"/>
        <w:jc w:val="left"/>
        <w:rPr>
          <w:rFonts w:cs="Arial"/>
        </w:rPr>
      </w:pPr>
      <w:proofErr w:type="spellStart"/>
      <w:r w:rsidRPr="00B60A12">
        <w:rPr>
          <w:rFonts w:cs="Arial"/>
          <w:b/>
        </w:rPr>
        <w:t>Composer_Song_Assoc</w:t>
      </w:r>
      <w:proofErr w:type="spellEnd"/>
      <w:r w:rsidRPr="00B60A12">
        <w:rPr>
          <w:rFonts w:cs="Arial"/>
          <w:b/>
        </w:rPr>
        <w:t>:</w:t>
      </w:r>
      <w:r w:rsidRPr="00B60A12">
        <w:rPr>
          <w:rFonts w:cs="Arial"/>
        </w:rPr>
        <w:t xml:space="preserve"> </w:t>
      </w:r>
      <w:proofErr w:type="spellStart"/>
      <w:r w:rsidRPr="00B60A12">
        <w:rPr>
          <w:rFonts w:cs="Arial"/>
        </w:rPr>
        <w:t>Composer_Id</w:t>
      </w:r>
      <w:proofErr w:type="spellEnd"/>
      <w:r w:rsidRPr="00B60A12">
        <w:rPr>
          <w:rFonts w:cs="Arial"/>
        </w:rPr>
        <w:t xml:space="preserve"> NUMBER(6), </w:t>
      </w:r>
      <w:proofErr w:type="spellStart"/>
      <w:r w:rsidRPr="00B60A12">
        <w:rPr>
          <w:rFonts w:cs="Arial"/>
        </w:rPr>
        <w:t>Song_Id</w:t>
      </w:r>
      <w:proofErr w:type="spellEnd"/>
      <w:r w:rsidRPr="00B60A12">
        <w:rPr>
          <w:rFonts w:cs="Arial"/>
        </w:rPr>
        <w:t xml:space="preserve"> NUMBER(6), </w:t>
      </w:r>
      <w:proofErr w:type="spellStart"/>
      <w:r w:rsidRPr="00B60A12">
        <w:rPr>
          <w:rFonts w:cs="Arial"/>
        </w:rPr>
        <w:t>Created_By</w:t>
      </w:r>
      <w:proofErr w:type="spellEnd"/>
      <w:r w:rsidRPr="00B60A12">
        <w:rPr>
          <w:rFonts w:cs="Arial"/>
        </w:rPr>
        <w:t xml:space="preserve"> NUMBER(6), </w:t>
      </w:r>
      <w:proofErr w:type="spellStart"/>
      <w:r w:rsidRPr="00B60A12">
        <w:rPr>
          <w:rFonts w:cs="Arial"/>
        </w:rPr>
        <w:t>Created_On</w:t>
      </w:r>
      <w:proofErr w:type="spellEnd"/>
      <w:r w:rsidRPr="00B60A12">
        <w:rPr>
          <w:rFonts w:cs="Arial"/>
        </w:rPr>
        <w:t xml:space="preserve"> Date, </w:t>
      </w:r>
      <w:proofErr w:type="spellStart"/>
      <w:r w:rsidRPr="00B60A12">
        <w:rPr>
          <w:rFonts w:cs="Arial"/>
        </w:rPr>
        <w:t>Updated_By</w:t>
      </w:r>
      <w:proofErr w:type="spellEnd"/>
      <w:r w:rsidRPr="00B60A12">
        <w:rPr>
          <w:rFonts w:cs="Arial"/>
        </w:rPr>
        <w:t xml:space="preserve"> NUMBER(6), </w:t>
      </w:r>
      <w:proofErr w:type="spellStart"/>
      <w:r w:rsidRPr="00B60A12">
        <w:rPr>
          <w:rFonts w:cs="Arial"/>
        </w:rPr>
        <w:t>Updated_On</w:t>
      </w:r>
      <w:proofErr w:type="spellEnd"/>
      <w:r w:rsidRPr="00B60A12">
        <w:rPr>
          <w:rFonts w:cs="Arial"/>
        </w:rPr>
        <w:t xml:space="preserve"> Date</w:t>
      </w:r>
    </w:p>
    <w:p w14:paraId="5EE118B2" w14:textId="77777777" w:rsidR="00B60A12" w:rsidRDefault="00B60A12" w:rsidP="00B60A12">
      <w:pPr>
        <w:pStyle w:val="ListParagraph"/>
        <w:rPr>
          <w:rFonts w:cs="Arial"/>
        </w:rPr>
      </w:pPr>
    </w:p>
    <w:p w14:paraId="5EE118B3" w14:textId="77777777" w:rsidR="00B60A12" w:rsidRDefault="00B60A8C" w:rsidP="00B60A8C">
      <w:pPr>
        <w:numPr>
          <w:ilvl w:val="2"/>
          <w:numId w:val="36"/>
        </w:numPr>
        <w:ind w:right="-180"/>
        <w:jc w:val="left"/>
        <w:rPr>
          <w:rFonts w:cs="Arial"/>
        </w:rPr>
      </w:pPr>
      <w:proofErr w:type="spellStart"/>
      <w:r w:rsidRPr="00B60A8C">
        <w:rPr>
          <w:rFonts w:cs="Arial"/>
          <w:b/>
        </w:rPr>
        <w:t>MusicSociety_Master</w:t>
      </w:r>
      <w:proofErr w:type="spellEnd"/>
      <w:r w:rsidRPr="00B60A8C">
        <w:rPr>
          <w:rFonts w:cs="Arial"/>
          <w:b/>
        </w:rPr>
        <w:t>:</w:t>
      </w:r>
      <w:r>
        <w:rPr>
          <w:rFonts w:cs="Arial"/>
        </w:rPr>
        <w:t xml:space="preserve"> </w:t>
      </w:r>
      <w:r w:rsidRPr="00B60A8C">
        <w:rPr>
          <w:rFonts w:cs="Arial"/>
        </w:rPr>
        <w:t xml:space="preserve"> </w:t>
      </w:r>
      <w:proofErr w:type="spellStart"/>
      <w:r w:rsidRPr="00B60A8C">
        <w:rPr>
          <w:rFonts w:cs="Arial"/>
        </w:rPr>
        <w:t>Composer_MusicSocietyID</w:t>
      </w:r>
      <w:proofErr w:type="spellEnd"/>
      <w:r w:rsidRPr="00B60A8C">
        <w:rPr>
          <w:rFonts w:cs="Arial"/>
        </w:rPr>
        <w:t xml:space="preserve"> CHAR(3), </w:t>
      </w:r>
      <w:proofErr w:type="spellStart"/>
      <w:r w:rsidRPr="00B60A8C">
        <w:rPr>
          <w:rFonts w:cs="Arial"/>
        </w:rPr>
        <w:t>Composer_MusicSocietyName</w:t>
      </w:r>
      <w:proofErr w:type="spellEnd"/>
      <w:r w:rsidRPr="00B60A8C">
        <w:rPr>
          <w:rFonts w:cs="Arial"/>
        </w:rPr>
        <w:t xml:space="preserve"> VARCHAR2(50)</w:t>
      </w:r>
    </w:p>
    <w:p w14:paraId="5EE118B4" w14:textId="77777777" w:rsidR="00B60A8C" w:rsidRPr="00E37C1C" w:rsidRDefault="00B60A8C" w:rsidP="00B60A8C">
      <w:pPr>
        <w:ind w:right="-180"/>
        <w:jc w:val="left"/>
        <w:rPr>
          <w:rFonts w:cs="Arial"/>
        </w:rPr>
      </w:pPr>
    </w:p>
    <w:p w14:paraId="5EE118B5" w14:textId="77777777" w:rsidR="00736E40" w:rsidRPr="0081002C" w:rsidRDefault="00FC6B3D" w:rsidP="00FC6B3D">
      <w:pPr>
        <w:ind w:left="1440"/>
        <w:rPr>
          <w:rFonts w:cs="Arial"/>
        </w:rPr>
      </w:pPr>
      <w:r w:rsidRPr="0081002C">
        <w:rPr>
          <w:rFonts w:cs="Arial"/>
        </w:rPr>
        <w:t>Note:</w:t>
      </w:r>
      <w:r w:rsidR="00736E40" w:rsidRPr="0081002C">
        <w:rPr>
          <w:rFonts w:cs="Arial"/>
        </w:rPr>
        <w:t xml:space="preserve"> You may add/normalize/</w:t>
      </w:r>
      <w:proofErr w:type="spellStart"/>
      <w:r w:rsidR="00736E40" w:rsidRPr="0081002C">
        <w:rPr>
          <w:rFonts w:cs="Arial"/>
        </w:rPr>
        <w:t>denormalize</w:t>
      </w:r>
      <w:proofErr w:type="spellEnd"/>
      <w:r w:rsidR="00736E40" w:rsidRPr="0081002C">
        <w:rPr>
          <w:rFonts w:cs="Arial"/>
        </w:rPr>
        <w:t xml:space="preserve"> the tables if your application demands it. </w:t>
      </w:r>
    </w:p>
    <w:p w14:paraId="5EE118B6" w14:textId="77777777" w:rsidR="00736E40" w:rsidRPr="00736E40" w:rsidRDefault="00736E40" w:rsidP="00736E40">
      <w:pPr>
        <w:rPr>
          <w:rFonts w:cs="Arial"/>
        </w:rPr>
      </w:pPr>
    </w:p>
    <w:p w14:paraId="5EE118B7" w14:textId="77777777" w:rsidR="00D9318A" w:rsidRPr="00D2527F" w:rsidRDefault="00D9318A" w:rsidP="00D9318A">
      <w:pPr>
        <w:numPr>
          <w:ilvl w:val="0"/>
          <w:numId w:val="24"/>
        </w:numPr>
        <w:rPr>
          <w:rFonts w:cs="Arial"/>
        </w:rPr>
      </w:pPr>
      <w:r w:rsidRPr="003C6E80">
        <w:rPr>
          <w:rStyle w:val="StyleBoldDarkRed"/>
          <w:bCs w:val="0"/>
        </w:rPr>
        <w:t xml:space="preserve">Course: </w:t>
      </w:r>
      <w:r>
        <w:rPr>
          <w:rStyle w:val="StyleBoldDarkRed"/>
          <w:bCs w:val="0"/>
        </w:rPr>
        <w:t>OOP &amp; UML</w:t>
      </w:r>
      <w:r w:rsidRPr="0026493E">
        <w:rPr>
          <w:rFonts w:cs="Arial"/>
        </w:rPr>
        <w:t xml:space="preserve"> </w:t>
      </w:r>
      <w:r w:rsidRPr="0026493E">
        <w:rPr>
          <w:rFonts w:cs="Arial"/>
          <w:b/>
          <w:bCs/>
          <w:color w:val="0000FF"/>
        </w:rPr>
        <w:t xml:space="preserve">(Duration: </w:t>
      </w:r>
      <w:r>
        <w:rPr>
          <w:rFonts w:cs="Arial"/>
          <w:b/>
          <w:bCs/>
          <w:color w:val="0000FF"/>
        </w:rPr>
        <w:t>5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5EE118B8" w14:textId="77777777" w:rsidR="00F424F2" w:rsidRPr="00E5289A" w:rsidRDefault="003E64A3" w:rsidP="00DC1C87">
      <w:pPr>
        <w:pStyle w:val="ListParagraph"/>
        <w:numPr>
          <w:ilvl w:val="0"/>
          <w:numId w:val="44"/>
        </w:numPr>
        <w:rPr>
          <w:rFonts w:cs="Arial"/>
          <w:b/>
          <w:bCs/>
          <w:color w:val="0000FF"/>
        </w:rPr>
      </w:pPr>
      <w:r w:rsidRPr="007B372D">
        <w:t>Develop relevant Use case and Class diagrams for the application.</w:t>
      </w:r>
    </w:p>
    <w:p w14:paraId="5EE118B9" w14:textId="541974A2" w:rsidR="00736E40" w:rsidRPr="005B65E9" w:rsidRDefault="00FB139A" w:rsidP="00905C3F">
      <w:pPr>
        <w:numPr>
          <w:ilvl w:val="0"/>
          <w:numId w:val="24"/>
        </w:numPr>
        <w:rPr>
          <w:rFonts w:cs="Arial"/>
          <w:b/>
          <w:bCs/>
          <w:color w:val="0000FF"/>
        </w:rPr>
      </w:pPr>
      <w:r>
        <w:rPr>
          <w:rStyle w:val="StyleBoldDarkRed"/>
          <w:bCs w:val="0"/>
        </w:rPr>
        <w:t>Course: Core Java 8</w:t>
      </w:r>
      <w:r w:rsidR="00736E40" w:rsidRPr="005B65E9">
        <w:rPr>
          <w:rStyle w:val="StyleBoldDarkRed"/>
          <w:bCs w:val="0"/>
        </w:rPr>
        <w:t xml:space="preserve"> </w:t>
      </w:r>
      <w:r w:rsidR="00DB12B6">
        <w:rPr>
          <w:rStyle w:val="StyleBoldDarkRed"/>
          <w:bCs w:val="0"/>
        </w:rPr>
        <w:t>+ Developer Tools</w:t>
      </w:r>
      <w:r w:rsidR="008523D6">
        <w:rPr>
          <w:rStyle w:val="StyleBoldDarkRed"/>
          <w:bCs w:val="0"/>
        </w:rPr>
        <w:t xml:space="preserve"> </w:t>
      </w:r>
      <w:r w:rsidR="00736E40" w:rsidRPr="005B65E9">
        <w:rPr>
          <w:rFonts w:cs="Arial"/>
          <w:b/>
          <w:bCs/>
          <w:color w:val="0000FF"/>
        </w:rPr>
        <w:t>(Duration: 1</w:t>
      </w:r>
      <w:r w:rsidR="00A140D8">
        <w:rPr>
          <w:rFonts w:cs="Arial"/>
          <w:b/>
          <w:bCs/>
          <w:color w:val="0000FF"/>
        </w:rPr>
        <w:t>4</w:t>
      </w:r>
      <w:r w:rsidR="00736E40" w:rsidRPr="005B65E9">
        <w:rPr>
          <w:rFonts w:cs="Arial"/>
          <w:b/>
          <w:bCs/>
          <w:color w:val="0000FF"/>
        </w:rPr>
        <w:t xml:space="preserve"> hours)</w:t>
      </w:r>
    </w:p>
    <w:p w14:paraId="5EE118BA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EE118BB" w14:textId="77777777" w:rsidR="00736E40" w:rsidRDefault="00736E40" w:rsidP="00E61ABD">
      <w:pPr>
        <w:numPr>
          <w:ilvl w:val="0"/>
          <w:numId w:val="28"/>
        </w:numPr>
        <w:rPr>
          <w:rFonts w:cs="Arial"/>
        </w:rPr>
      </w:pPr>
      <w:r w:rsidRPr="0081002C">
        <w:rPr>
          <w:rFonts w:cs="Arial"/>
        </w:rPr>
        <w:t>Develop business components (java classes) for the following functionality:</w:t>
      </w:r>
    </w:p>
    <w:p w14:paraId="5EE118BC" w14:textId="77777777" w:rsidR="00FA1CB7" w:rsidRPr="0081002C" w:rsidRDefault="00FA1CB7" w:rsidP="00FA1CB7">
      <w:pPr>
        <w:ind w:left="1440"/>
        <w:rPr>
          <w:rFonts w:cs="Arial"/>
        </w:rPr>
      </w:pPr>
    </w:p>
    <w:p w14:paraId="5EE118BD" w14:textId="77777777" w:rsidR="00736E40" w:rsidRPr="0081002C" w:rsidRDefault="00D40504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Authentication Service</w:t>
      </w:r>
      <w:r w:rsidR="00E601A0">
        <w:rPr>
          <w:rFonts w:cs="Arial"/>
        </w:rPr>
        <w:t xml:space="preserve"> </w:t>
      </w:r>
      <w:r w:rsidR="00F97548" w:rsidRPr="0081002C">
        <w:rPr>
          <w:rFonts w:cs="Arial"/>
        </w:rPr>
        <w:t>(on Login)</w:t>
      </w:r>
      <w:r w:rsidR="00736E40" w:rsidRPr="0081002C">
        <w:rPr>
          <w:rFonts w:cs="Arial"/>
        </w:rPr>
        <w:t xml:space="preserve">: </w:t>
      </w:r>
      <w:r w:rsidR="003D4030">
        <w:rPr>
          <w:rFonts w:cs="Arial"/>
        </w:rPr>
        <w:t>T</w:t>
      </w:r>
      <w:r w:rsidR="003D4030" w:rsidRPr="0081002C">
        <w:rPr>
          <w:rFonts w:cs="Arial"/>
        </w:rPr>
        <w:t>his</w:t>
      </w:r>
      <w:r w:rsidR="00736E40" w:rsidRPr="0081002C">
        <w:rPr>
          <w:rFonts w:cs="Arial"/>
        </w:rPr>
        <w:t xml:space="preserve"> component will verify if the user who is trying to access the system is a valid user. This verification is as against the valid users listed in the </w:t>
      </w:r>
      <w:proofErr w:type="spellStart"/>
      <w:r w:rsidR="00EF31AC">
        <w:rPr>
          <w:rFonts w:cs="Arial"/>
        </w:rPr>
        <w:t>User_Master</w:t>
      </w:r>
      <w:proofErr w:type="spellEnd"/>
      <w:r w:rsidR="00736E40" w:rsidRPr="0081002C">
        <w:rPr>
          <w:rFonts w:cs="Arial"/>
        </w:rPr>
        <w:t xml:space="preserve"> table.</w:t>
      </w:r>
    </w:p>
    <w:p w14:paraId="5EE118BE" w14:textId="77777777" w:rsidR="00DB5143" w:rsidRDefault="00797D6E" w:rsidP="00704541">
      <w:pPr>
        <w:numPr>
          <w:ilvl w:val="2"/>
          <w:numId w:val="29"/>
        </w:numPr>
        <w:rPr>
          <w:rFonts w:cs="Arial"/>
        </w:rPr>
      </w:pPr>
      <w:r w:rsidRPr="00DB5143">
        <w:rPr>
          <w:rFonts w:cs="Arial"/>
        </w:rPr>
        <w:t>Admin</w:t>
      </w:r>
      <w:r w:rsidR="00AA64A9" w:rsidRPr="00DB5143">
        <w:rPr>
          <w:rFonts w:cs="Arial"/>
        </w:rPr>
        <w:t xml:space="preserve"> Service</w:t>
      </w:r>
      <w:r w:rsidR="00736E40" w:rsidRPr="00DB5143">
        <w:rPr>
          <w:rFonts w:cs="Arial"/>
        </w:rPr>
        <w:t xml:space="preserve">: This component will </w:t>
      </w:r>
      <w:r w:rsidR="00AF7DE0" w:rsidRPr="00DB5143">
        <w:rPr>
          <w:rFonts w:cs="Arial"/>
        </w:rPr>
        <w:t xml:space="preserve">allow </w:t>
      </w:r>
      <w:r w:rsidR="00AF7DE0">
        <w:rPr>
          <w:rFonts w:cs="Arial"/>
        </w:rPr>
        <w:t>the</w:t>
      </w:r>
      <w:r w:rsidR="00DB5143">
        <w:rPr>
          <w:rFonts w:cs="Arial"/>
        </w:rPr>
        <w:t xml:space="preserve"> admin to create Artist/Composer</w:t>
      </w:r>
      <w:r w:rsidR="00DB5143" w:rsidRPr="00B50640">
        <w:rPr>
          <w:rFonts w:cs="Arial"/>
        </w:rPr>
        <w:t xml:space="preserve">, edit </w:t>
      </w:r>
      <w:r w:rsidR="00DB5143">
        <w:rPr>
          <w:rFonts w:cs="Arial"/>
        </w:rPr>
        <w:t xml:space="preserve">Artist/Composer details, Associate song(s) to composer/artists, </w:t>
      </w:r>
      <w:r w:rsidR="00AF7DE0">
        <w:rPr>
          <w:rFonts w:cs="Arial"/>
        </w:rPr>
        <w:t>and search</w:t>
      </w:r>
      <w:r w:rsidR="00DB5143">
        <w:rPr>
          <w:rFonts w:cs="Arial"/>
        </w:rPr>
        <w:t xml:space="preserve"> for composer/artist.</w:t>
      </w:r>
    </w:p>
    <w:p w14:paraId="5EE118BF" w14:textId="77777777" w:rsidR="00521691" w:rsidRPr="00DB5143" w:rsidRDefault="00797D6E" w:rsidP="00704541">
      <w:pPr>
        <w:numPr>
          <w:ilvl w:val="2"/>
          <w:numId w:val="29"/>
        </w:numPr>
        <w:rPr>
          <w:rFonts w:cs="Arial"/>
        </w:rPr>
      </w:pPr>
      <w:r w:rsidRPr="00DB5143">
        <w:rPr>
          <w:rFonts w:cs="Arial"/>
        </w:rPr>
        <w:t>User</w:t>
      </w:r>
      <w:r w:rsidR="00D40504" w:rsidRPr="00DB5143">
        <w:rPr>
          <w:rFonts w:cs="Arial"/>
        </w:rPr>
        <w:t xml:space="preserve"> Service</w:t>
      </w:r>
      <w:r w:rsidR="00DF2605" w:rsidRPr="00DB5143">
        <w:rPr>
          <w:rFonts w:cs="Arial"/>
        </w:rPr>
        <w:t>: T</w:t>
      </w:r>
      <w:r w:rsidR="00736E40" w:rsidRPr="00DB5143">
        <w:rPr>
          <w:rFonts w:cs="Arial"/>
        </w:rPr>
        <w:t xml:space="preserve">his component will allow the </w:t>
      </w:r>
      <w:r w:rsidR="00DB5143">
        <w:rPr>
          <w:rFonts w:cs="Arial"/>
        </w:rPr>
        <w:t>user</w:t>
      </w:r>
      <w:r w:rsidR="00D25919" w:rsidRPr="00DB5143">
        <w:rPr>
          <w:rFonts w:cs="Arial"/>
        </w:rPr>
        <w:t xml:space="preserve"> </w:t>
      </w:r>
      <w:r w:rsidR="00736E40" w:rsidRPr="00DB5143">
        <w:rPr>
          <w:rFonts w:cs="Arial"/>
        </w:rPr>
        <w:t xml:space="preserve">to </w:t>
      </w:r>
      <w:r w:rsidR="00DB5143">
        <w:rPr>
          <w:rFonts w:cs="Arial"/>
        </w:rPr>
        <w:t>search for a song based on composer/artist details</w:t>
      </w:r>
    </w:p>
    <w:p w14:paraId="5EE118C1" w14:textId="15F91A7F" w:rsidR="00FA1CB7" w:rsidRDefault="00C26676" w:rsidP="00FA1CB7">
      <w:pPr>
        <w:rPr>
          <w:rFonts w:cs="Arial"/>
        </w:rPr>
      </w:pPr>
      <w:proofErr w:type="spellStart"/>
      <w:proofErr w:type="gramStart"/>
      <w:r>
        <w:rPr>
          <w:rFonts w:cs="Arial"/>
        </w:rPr>
        <w:t>ss</w:t>
      </w:r>
      <w:proofErr w:type="spellEnd"/>
      <w:proofErr w:type="gramEnd"/>
    </w:p>
    <w:p w14:paraId="5EE118C2" w14:textId="4EBE08E0" w:rsidR="00FA1CB7" w:rsidRDefault="00704541" w:rsidP="00FA1CB7">
      <w:pPr>
        <w:numPr>
          <w:ilvl w:val="1"/>
          <w:numId w:val="29"/>
        </w:numPr>
        <w:rPr>
          <w:rFonts w:cs="Arial"/>
        </w:rPr>
      </w:pPr>
      <w:r w:rsidRPr="00704541">
        <w:rPr>
          <w:rFonts w:cs="Arial"/>
        </w:rPr>
        <w:t>Develop test classes for testing the following functionality</w:t>
      </w:r>
      <w:r w:rsidR="00FA1CB7">
        <w:rPr>
          <w:rFonts w:cs="Arial"/>
        </w:rPr>
        <w:t xml:space="preserve"> and </w:t>
      </w:r>
      <w:r w:rsidR="00FA1CB7" w:rsidRPr="0026493E">
        <w:rPr>
          <w:rFonts w:cs="Arial"/>
        </w:rPr>
        <w:t>T</w:t>
      </w:r>
      <w:r w:rsidR="000175B6">
        <w:rPr>
          <w:rFonts w:cs="Arial"/>
        </w:rPr>
        <w:t>est the application using JUnit</w:t>
      </w:r>
    </w:p>
    <w:p w14:paraId="5EE118C3" w14:textId="77777777" w:rsidR="00704541" w:rsidRPr="0026493E" w:rsidRDefault="00704541" w:rsidP="00704541">
      <w:pPr>
        <w:numPr>
          <w:ilvl w:val="2"/>
          <w:numId w:val="29"/>
        </w:numPr>
        <w:rPr>
          <w:rFonts w:cs="Arial"/>
        </w:rPr>
      </w:pPr>
      <w:r w:rsidRPr="0026493E">
        <w:rPr>
          <w:rFonts w:cs="Arial"/>
        </w:rPr>
        <w:t>Login</w:t>
      </w:r>
    </w:p>
    <w:p w14:paraId="5EE118C4" w14:textId="77777777" w:rsidR="0056142C" w:rsidRDefault="00F54B52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lastRenderedPageBreak/>
        <w:t>Create composer</w:t>
      </w:r>
    </w:p>
    <w:p w14:paraId="5EE118C5" w14:textId="77777777" w:rsidR="0056142C" w:rsidRDefault="00F54B52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Edit artist details</w:t>
      </w:r>
      <w:r w:rsidR="0056142C">
        <w:rPr>
          <w:rFonts w:cs="Arial"/>
        </w:rPr>
        <w:t xml:space="preserve"> </w:t>
      </w:r>
    </w:p>
    <w:p w14:paraId="5EE118C6" w14:textId="77777777" w:rsidR="00411C54" w:rsidRPr="00411C54" w:rsidRDefault="00411C54" w:rsidP="00411C54">
      <w:pPr>
        <w:numPr>
          <w:ilvl w:val="1"/>
          <w:numId w:val="29"/>
        </w:numPr>
        <w:rPr>
          <w:rFonts w:cs="Arial"/>
        </w:rPr>
      </w:pPr>
      <w:r>
        <w:rPr>
          <w:rFonts w:cs="Arial"/>
        </w:rPr>
        <w:t>Configure Logger to log the status of an application</w:t>
      </w:r>
    </w:p>
    <w:p w14:paraId="797E0E20" w14:textId="77777777" w:rsidR="008172C1" w:rsidRPr="00736E40" w:rsidRDefault="008172C1" w:rsidP="008172C1">
      <w:pPr>
        <w:ind w:left="1980"/>
        <w:rPr>
          <w:rFonts w:cs="Arial"/>
        </w:rPr>
      </w:pPr>
    </w:p>
    <w:p w14:paraId="73F0DB61" w14:textId="77777777" w:rsidR="008172C1" w:rsidRPr="00736E40" w:rsidRDefault="008172C1" w:rsidP="008172C1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t xml:space="preserve">Course: Core Java </w:t>
      </w:r>
      <w:proofErr w:type="spellStart"/>
      <w:r>
        <w:rPr>
          <w:rStyle w:val="StyleBoldDarkRed"/>
        </w:rPr>
        <w:t>Clases</w:t>
      </w:r>
      <w:proofErr w:type="spellEnd"/>
      <w:r>
        <w:rPr>
          <w:rStyle w:val="StyleBoldDarkRed"/>
        </w:rPr>
        <w:t xml:space="preserve"> + Developer Workbench</w:t>
      </w:r>
      <w:r w:rsidRPr="00736E40">
        <w:rPr>
          <w:rFonts w:cs="Arial"/>
          <w:b/>
          <w:bCs/>
          <w:color w:val="800000"/>
        </w:rPr>
        <w:t xml:space="preserve"> </w:t>
      </w:r>
      <w:r w:rsidRPr="003E0471">
        <w:rPr>
          <w:rFonts w:cs="Arial"/>
          <w:b/>
          <w:bCs/>
          <w:color w:val="0000FF"/>
        </w:rPr>
        <w:t>(Duration: 1</w:t>
      </w:r>
      <w:r>
        <w:rPr>
          <w:rFonts w:cs="Arial"/>
          <w:b/>
          <w:bCs/>
          <w:color w:val="0000FF"/>
        </w:rPr>
        <w:t>4</w:t>
      </w:r>
      <w:r w:rsidRPr="003E0471">
        <w:rPr>
          <w:rFonts w:cs="Arial"/>
          <w:b/>
          <w:bCs/>
          <w:color w:val="0000FF"/>
        </w:rPr>
        <w:t xml:space="preserve"> hours)</w:t>
      </w:r>
    </w:p>
    <w:p w14:paraId="7A1D1EE2" w14:textId="77777777" w:rsidR="008172C1" w:rsidRPr="00736E40" w:rsidRDefault="008172C1" w:rsidP="008172C1">
      <w:pPr>
        <w:ind w:left="720"/>
        <w:rPr>
          <w:rFonts w:cs="Arial"/>
          <w:b/>
          <w:bCs/>
          <w:color w:val="0000FF"/>
        </w:rPr>
      </w:pPr>
    </w:p>
    <w:p w14:paraId="4A36ADAD" w14:textId="77777777" w:rsidR="008172C1" w:rsidRDefault="008172C1" w:rsidP="008172C1">
      <w:pPr>
        <w:jc w:val="left"/>
        <w:rPr>
          <w:rFonts w:cs="Arial"/>
        </w:rPr>
      </w:pPr>
    </w:p>
    <w:p w14:paraId="2EB19D24" w14:textId="77777777" w:rsidR="008172C1" w:rsidRDefault="008172C1" w:rsidP="008172C1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Convert all the java classes (business components) created in Java module to Java beans</w:t>
      </w:r>
    </w:p>
    <w:p w14:paraId="6EE63901" w14:textId="77777777" w:rsidR="008172C1" w:rsidRDefault="008172C1" w:rsidP="008172C1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I</w:t>
      </w:r>
      <w:r>
        <w:rPr>
          <w:rFonts w:cs="Arial"/>
        </w:rPr>
        <w:t>ntegrate all screens</w:t>
      </w:r>
      <w:r w:rsidRPr="00034640">
        <w:rPr>
          <w:rFonts w:cs="Arial"/>
        </w:rPr>
        <w:t xml:space="preserve"> with business components (java beans) to complete the entire functionality</w:t>
      </w:r>
    </w:p>
    <w:p w14:paraId="1125CDC8" w14:textId="77777777" w:rsidR="008172C1" w:rsidRDefault="008172C1" w:rsidP="008172C1">
      <w:pPr>
        <w:ind w:left="1440"/>
        <w:jc w:val="left"/>
        <w:rPr>
          <w:rFonts w:cs="Arial"/>
        </w:rPr>
      </w:pPr>
    </w:p>
    <w:p w14:paraId="5EE118D1" w14:textId="77777777" w:rsidR="00736E40" w:rsidRPr="00736E40" w:rsidRDefault="00460E9A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t>Documentation</w:t>
      </w:r>
      <w:r w:rsidRPr="003E0471">
        <w:rPr>
          <w:rFonts w:cs="Arial"/>
          <w:b/>
          <w:bCs/>
          <w:color w:val="0000FF"/>
        </w:rPr>
        <w:t xml:space="preserve"> </w:t>
      </w:r>
      <w:r w:rsidR="00736E40" w:rsidRPr="003E0471">
        <w:rPr>
          <w:rFonts w:cs="Arial"/>
          <w:b/>
          <w:bCs/>
          <w:color w:val="0000FF"/>
        </w:rPr>
        <w:t xml:space="preserve">(Duration: </w:t>
      </w:r>
      <w:r w:rsidR="005F0A8C">
        <w:rPr>
          <w:rFonts w:cs="Arial"/>
          <w:b/>
          <w:bCs/>
          <w:color w:val="0000FF"/>
        </w:rPr>
        <w:t>2</w:t>
      </w:r>
      <w:r w:rsidR="00736E40" w:rsidRPr="003E0471">
        <w:rPr>
          <w:rFonts w:cs="Arial"/>
          <w:b/>
          <w:bCs/>
          <w:color w:val="0000FF"/>
        </w:rPr>
        <w:t xml:space="preserve"> hours)</w:t>
      </w:r>
    </w:p>
    <w:p w14:paraId="5EE118D2" w14:textId="77777777" w:rsidR="00736E40" w:rsidRPr="00736E40" w:rsidRDefault="00736E40" w:rsidP="00736E40">
      <w:pPr>
        <w:rPr>
          <w:rFonts w:cs="Arial"/>
        </w:rPr>
      </w:pPr>
    </w:p>
    <w:p w14:paraId="5EE118D3" w14:textId="77777777" w:rsidR="005F0A8C" w:rsidRPr="0026493E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 xml:space="preserve">Project Documentation: Document your project details (Duration: 1 </w:t>
      </w:r>
      <w:r>
        <w:rPr>
          <w:rFonts w:cs="Arial"/>
        </w:rPr>
        <w:t>hour 30 min</w:t>
      </w:r>
      <w:r w:rsidR="00A056BE">
        <w:rPr>
          <w:rFonts w:cs="Arial"/>
        </w:rPr>
        <w:t>’</w:t>
      </w:r>
      <w:r>
        <w:rPr>
          <w:rFonts w:cs="Arial"/>
        </w:rPr>
        <w:t>s</w:t>
      </w:r>
      <w:r w:rsidRPr="0026493E">
        <w:rPr>
          <w:rFonts w:cs="Arial"/>
        </w:rPr>
        <w:t>).</w:t>
      </w:r>
    </w:p>
    <w:p w14:paraId="5EE118D4" w14:textId="77777777" w:rsidR="005F0A8C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>Project submission: Submit your project with all the artifacts including the test cases &amp; documentation (Duration: 30 min</w:t>
      </w:r>
      <w:r w:rsidR="00A056BE">
        <w:rPr>
          <w:rFonts w:cs="Arial"/>
        </w:rPr>
        <w:t>’</w:t>
      </w:r>
      <w:r w:rsidRPr="0026493E">
        <w:rPr>
          <w:rFonts w:cs="Arial"/>
        </w:rPr>
        <w:t>s).</w:t>
      </w:r>
    </w:p>
    <w:p w14:paraId="2FD9F196" w14:textId="77777777" w:rsidR="00EE5C7F" w:rsidRDefault="00EE5C7F" w:rsidP="00EE5C7F">
      <w:pPr>
        <w:jc w:val="left"/>
        <w:rPr>
          <w:rFonts w:cs="Arial"/>
        </w:rPr>
      </w:pPr>
    </w:p>
    <w:p w14:paraId="5715CFF2" w14:textId="77777777" w:rsidR="00EE5C7F" w:rsidRDefault="00EE5C7F" w:rsidP="00EE5C7F">
      <w:pPr>
        <w:jc w:val="left"/>
        <w:rPr>
          <w:rFonts w:cs="Arial"/>
        </w:rPr>
      </w:pPr>
    </w:p>
    <w:p w14:paraId="5EE118D5" w14:textId="77777777" w:rsidR="000817AD" w:rsidRDefault="000817AD" w:rsidP="000817AD">
      <w:pPr>
        <w:pStyle w:val="BodyTextIndent"/>
        <w:spacing w:before="120" w:after="0" w:line="240" w:lineRule="atLeast"/>
        <w:ind w:left="0"/>
        <w:rPr>
          <w:rFonts w:cs="Arial"/>
          <w:sz w:val="22"/>
          <w:szCs w:val="22"/>
        </w:rPr>
      </w:pPr>
      <w:r w:rsidRPr="000817AD">
        <w:rPr>
          <w:rFonts w:cs="Arial"/>
          <w:sz w:val="22"/>
          <w:szCs w:val="22"/>
        </w:rPr>
        <w:t xml:space="preserve">Application </w:t>
      </w:r>
      <w:r w:rsidR="00155730" w:rsidRPr="000817AD">
        <w:rPr>
          <w:rFonts w:cs="Arial"/>
          <w:sz w:val="22"/>
          <w:szCs w:val="22"/>
        </w:rPr>
        <w:t>Architecture</w:t>
      </w:r>
      <w:r w:rsidR="00155730">
        <w:rPr>
          <w:rFonts w:cs="Arial"/>
          <w:sz w:val="22"/>
          <w:szCs w:val="22"/>
        </w:rPr>
        <w:t>:</w:t>
      </w:r>
      <w:r w:rsidR="00D53AEF">
        <w:rPr>
          <w:rFonts w:cs="Arial"/>
          <w:sz w:val="22"/>
          <w:szCs w:val="22"/>
        </w:rPr>
        <w:t xml:space="preserve"> Discuss this with your mentor on regular basis.</w:t>
      </w:r>
    </w:p>
    <w:p w14:paraId="5EE118D6" w14:textId="30F88187" w:rsidR="000817AD" w:rsidRPr="000817AD" w:rsidRDefault="000817AD" w:rsidP="000817AD">
      <w:pPr>
        <w:pStyle w:val="BodyTextIndent"/>
        <w:spacing w:before="120" w:after="0" w:line="240" w:lineRule="atLeast"/>
        <w:ind w:left="0"/>
        <w:rPr>
          <w:rFonts w:cs="Arial"/>
          <w:sz w:val="22"/>
          <w:szCs w:val="22"/>
        </w:rPr>
      </w:pPr>
    </w:p>
    <w:p w14:paraId="5EE118D7" w14:textId="77777777" w:rsidR="00736E40" w:rsidRPr="00736E40" w:rsidRDefault="00736E40" w:rsidP="00736E40">
      <w:pPr>
        <w:ind w:left="1980"/>
        <w:rPr>
          <w:rFonts w:cs="Arial"/>
        </w:rPr>
      </w:pPr>
    </w:p>
    <w:p w14:paraId="5EE118D8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7" w:name="_Toc394783437"/>
      <w:r w:rsidRPr="00736E40">
        <w:rPr>
          <w:rFonts w:ascii="Arial" w:hAnsi="Arial"/>
        </w:rPr>
        <w:t>Evaluation and assessment parameters:</w:t>
      </w:r>
      <w:bookmarkEnd w:id="17"/>
      <w:r w:rsidRPr="00736E40">
        <w:rPr>
          <w:rFonts w:ascii="Arial" w:hAnsi="Arial"/>
        </w:rPr>
        <w:t xml:space="preserve"> </w:t>
      </w:r>
    </w:p>
    <w:p w14:paraId="5EE118D9" w14:textId="77777777" w:rsidR="00DD59A6" w:rsidRDefault="00736E40" w:rsidP="00DD59A6">
      <w:pPr>
        <w:rPr>
          <w:rFonts w:cs="Arial"/>
          <w:szCs w:val="20"/>
        </w:rPr>
      </w:pPr>
      <w:r w:rsidRPr="00736E40">
        <w:t xml:space="preserve">This </w:t>
      </w:r>
      <w:r w:rsidR="003167D3" w:rsidRPr="00736E40">
        <w:t>mini</w:t>
      </w:r>
      <w:r w:rsidR="00B73132">
        <w:t xml:space="preserve"> </w:t>
      </w:r>
      <w:r w:rsidR="003167D3" w:rsidRPr="00736E40">
        <w:t>project will</w:t>
      </w:r>
      <w:r w:rsidRPr="00736E40">
        <w:t xml:space="preserve"> be done in groups of five. Each group will identify a Team Lead who will decide which team member will code for which functionality. </w:t>
      </w:r>
      <w:r w:rsidR="00DD59A6" w:rsidRPr="0026493E">
        <w:rPr>
          <w:rFonts w:cs="Arial"/>
          <w:szCs w:val="20"/>
        </w:rPr>
        <w:t xml:space="preserve">This project shall be evaluated </w:t>
      </w:r>
      <w:r w:rsidR="00DD59A6">
        <w:rPr>
          <w:rFonts w:cs="Arial"/>
          <w:szCs w:val="20"/>
        </w:rPr>
        <w:t xml:space="preserve">at the end of </w:t>
      </w:r>
      <w:r w:rsidR="00FD486C">
        <w:rPr>
          <w:rFonts w:cs="Arial"/>
          <w:szCs w:val="20"/>
        </w:rPr>
        <w:t>spring</w:t>
      </w:r>
      <w:r w:rsidR="00DD59A6">
        <w:rPr>
          <w:rFonts w:cs="Arial"/>
          <w:szCs w:val="20"/>
        </w:rPr>
        <w:t xml:space="preserve"> module.</w:t>
      </w:r>
    </w:p>
    <w:p w14:paraId="5EE118DA" w14:textId="77777777" w:rsidR="00DD59A6" w:rsidRPr="0026493E" w:rsidRDefault="00DD59A6" w:rsidP="00DD59A6">
      <w:pPr>
        <w:rPr>
          <w:rFonts w:cs="Arial"/>
          <w:szCs w:val="20"/>
        </w:rPr>
      </w:pPr>
    </w:p>
    <w:p w14:paraId="5EE118DB" w14:textId="77777777" w:rsidR="00DD59A6" w:rsidRPr="0026493E" w:rsidRDefault="00DD59A6" w:rsidP="00DD59A6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p w14:paraId="5EE118DC" w14:textId="77777777" w:rsidR="00DD59A6" w:rsidRPr="0026493E" w:rsidRDefault="00DD59A6" w:rsidP="00DD59A6">
      <w:pPr>
        <w:rPr>
          <w:rFonts w:cs="Arial"/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2871B8" w:rsidRPr="008D5DEF" w14:paraId="75E1FDFA" w14:textId="77777777" w:rsidTr="00AA2B83">
        <w:tc>
          <w:tcPr>
            <w:tcW w:w="6228" w:type="dxa"/>
          </w:tcPr>
          <w:p w14:paraId="4D5D6772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of console for all the screens</w:t>
            </w:r>
          </w:p>
        </w:tc>
        <w:tc>
          <w:tcPr>
            <w:tcW w:w="1080" w:type="dxa"/>
          </w:tcPr>
          <w:p w14:paraId="13566EB6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2871B8" w:rsidRPr="008D5DEF" w14:paraId="3A4F9051" w14:textId="77777777" w:rsidTr="00AA2B83">
        <w:tc>
          <w:tcPr>
            <w:tcW w:w="6228" w:type="dxa"/>
          </w:tcPr>
          <w:p w14:paraId="79D9530F" w14:textId="77777777" w:rsidR="002871B8" w:rsidRPr="008D5DEF" w:rsidRDefault="002871B8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14:paraId="21544E61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2871B8" w:rsidRPr="008D5DEF" w14:paraId="3BA50AB0" w14:textId="77777777" w:rsidTr="00AA2B83">
        <w:tc>
          <w:tcPr>
            <w:tcW w:w="6228" w:type="dxa"/>
          </w:tcPr>
          <w:p w14:paraId="19604C4B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14:paraId="1E5B9D0F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2871B8" w:rsidRPr="008D5DEF" w14:paraId="5CE597DA" w14:textId="77777777" w:rsidTr="00AA2B83">
        <w:tc>
          <w:tcPr>
            <w:tcW w:w="6228" w:type="dxa"/>
          </w:tcPr>
          <w:p w14:paraId="4597CB4B" w14:textId="77777777" w:rsidR="002871B8" w:rsidRPr="008D5DEF" w:rsidRDefault="002871B8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14:paraId="6B5ECF6A" w14:textId="77777777" w:rsidR="002871B8" w:rsidRDefault="002871B8" w:rsidP="00AA2B8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14:paraId="2F48072D" w14:textId="77777777" w:rsidR="002871B8" w:rsidRPr="008D5DEF" w:rsidRDefault="002871B8" w:rsidP="00AA2B83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794811F3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</w:t>
            </w:r>
          </w:p>
        </w:tc>
      </w:tr>
      <w:tr w:rsidR="002871B8" w:rsidRPr="008D5DEF" w14:paraId="33DFDA2B" w14:textId="77777777" w:rsidTr="00AA2B83">
        <w:tc>
          <w:tcPr>
            <w:tcW w:w="6228" w:type="dxa"/>
          </w:tcPr>
          <w:p w14:paraId="6EFF7AB5" w14:textId="77777777" w:rsidR="002871B8" w:rsidRPr="008D5DEF" w:rsidRDefault="002871B8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14:paraId="5A135CE6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2871B8" w:rsidRPr="008D5DEF" w14:paraId="6E3A246F" w14:textId="77777777" w:rsidTr="00AA2B83">
        <w:tc>
          <w:tcPr>
            <w:tcW w:w="6228" w:type="dxa"/>
          </w:tcPr>
          <w:p w14:paraId="2DC16BB4" w14:textId="77777777" w:rsidR="002871B8" w:rsidRPr="008D5DEF" w:rsidRDefault="002871B8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Appropriate test cases using JUnit</w:t>
            </w:r>
            <w:r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14:paraId="704DA830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2871B8" w:rsidRPr="008D5DEF" w14:paraId="0C06AE0F" w14:textId="77777777" w:rsidTr="00AA2B83">
        <w:tc>
          <w:tcPr>
            <w:tcW w:w="6228" w:type="dxa"/>
          </w:tcPr>
          <w:p w14:paraId="47949ED9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 xml:space="preserve">Judicious use of </w:t>
            </w:r>
            <w:r>
              <w:rPr>
                <w:rFonts w:cs="Arial"/>
                <w:szCs w:val="20"/>
              </w:rPr>
              <w:t>java beans.</w:t>
            </w:r>
          </w:p>
          <w:p w14:paraId="2B9ED3A9" w14:textId="77777777" w:rsidR="002871B8" w:rsidRPr="008D5DEF" w:rsidRDefault="002871B8" w:rsidP="00AA2B83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072AB24B" w14:textId="77777777" w:rsidR="002871B8" w:rsidRPr="008D5DEF" w:rsidRDefault="002871B8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>5</w:t>
            </w:r>
          </w:p>
        </w:tc>
      </w:tr>
    </w:tbl>
    <w:p w14:paraId="5EE118FB" w14:textId="77777777" w:rsidR="00736E40" w:rsidRPr="00736E40" w:rsidRDefault="00736E40" w:rsidP="00DD59A6"/>
    <w:sectPr w:rsidR="00736E40" w:rsidRPr="00736E40" w:rsidSect="00EC11CB">
      <w:headerReference w:type="default" r:id="rId18"/>
      <w:pgSz w:w="12240" w:h="15840"/>
      <w:pgMar w:top="1260" w:right="1800" w:bottom="1260" w:left="1800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1647A" w14:textId="77777777" w:rsidR="0011254E" w:rsidRDefault="0011254E">
      <w:r>
        <w:separator/>
      </w:r>
    </w:p>
  </w:endnote>
  <w:endnote w:type="continuationSeparator" w:id="0">
    <w:p w14:paraId="3ACEBCA8" w14:textId="77777777" w:rsidR="0011254E" w:rsidRDefault="0011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1906" w14:textId="77777777" w:rsidR="00342B3E" w:rsidRDefault="00AA05E9">
    <w:pPr>
      <w:pStyle w:val="Footer"/>
      <w:tabs>
        <w:tab w:val="clear" w:pos="8640"/>
        <w:tab w:val="right" w:pos="8100"/>
      </w:tabs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E11916" wp14:editId="5EE11917">
              <wp:simplePos x="0" y="0"/>
              <wp:positionH relativeFrom="column">
                <wp:posOffset>-19050</wp:posOffset>
              </wp:positionH>
              <wp:positionV relativeFrom="paragraph">
                <wp:posOffset>89535</wp:posOffset>
              </wp:positionV>
              <wp:extent cx="5276850" cy="0"/>
              <wp:effectExtent l="9525" t="13335" r="9525" b="5715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1E1DA" id="Line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7.05pt" to="41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LFQIAACkEAAAOAAAAZHJzL2Uyb0RvYy54bWysU8uu2jAQ3VfqP1jeQxIau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" strokecolor="maroon"/>
          </w:pict>
        </mc:Fallback>
      </mc:AlternateContent>
    </w:r>
  </w:p>
  <w:p w14:paraId="5EE11907" w14:textId="77777777" w:rsidR="00342B3E" w:rsidRDefault="00342B3E">
    <w:pPr>
      <w:pStyle w:val="Footer"/>
      <w:tabs>
        <w:tab w:val="clear" w:pos="8640"/>
        <w:tab w:val="right" w:pos="8100"/>
      </w:tabs>
      <w:rPr>
        <w:rStyle w:val="PageNumber"/>
      </w:rPr>
    </w:pPr>
    <w:r>
      <w:t>Company Confidential</w:t>
    </w:r>
    <w:r>
      <w:tab/>
    </w:r>
    <w:r>
      <w:tab/>
      <w:t xml:space="preserve">Page </w:t>
    </w:r>
    <w:r w:rsidR="009D53C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D53C4">
      <w:rPr>
        <w:rStyle w:val="PageNumber"/>
      </w:rPr>
      <w:fldChar w:fldCharType="separate"/>
    </w:r>
    <w:r w:rsidR="004D2A7C">
      <w:rPr>
        <w:rStyle w:val="PageNumber"/>
        <w:noProof/>
      </w:rPr>
      <w:t>2</w:t>
    </w:r>
    <w:r w:rsidR="009D53C4">
      <w:rPr>
        <w:rStyle w:val="PageNumber"/>
      </w:rPr>
      <w:fldChar w:fldCharType="end"/>
    </w:r>
    <w:r>
      <w:rPr>
        <w:rStyle w:val="PageNumber"/>
      </w:rPr>
      <w:t xml:space="preserve"> </w:t>
    </w:r>
  </w:p>
  <w:p w14:paraId="5EE11908" w14:textId="77777777" w:rsidR="00342B3E" w:rsidRDefault="00342B3E">
    <w:pPr>
      <w:pStyle w:val="Footer"/>
      <w:tabs>
        <w:tab w:val="clear" w:pos="8640"/>
        <w:tab w:val="right" w:pos="7740"/>
      </w:tabs>
      <w:rPr>
        <w:rStyle w:val="PageNumber"/>
      </w:rPr>
    </w:pPr>
  </w:p>
  <w:p w14:paraId="5EE11909" w14:textId="77777777" w:rsidR="00342B3E" w:rsidRDefault="00342B3E">
    <w:pPr>
      <w:pStyle w:val="Footer"/>
      <w:tabs>
        <w:tab w:val="clear" w:pos="8640"/>
        <w:tab w:val="right" w:pos="8280"/>
      </w:tabs>
      <w:rPr>
        <w:rStyle w:val="PageNumber"/>
      </w:rPr>
    </w:pPr>
    <w:r>
      <w:tab/>
    </w:r>
    <w:r>
      <w:tab/>
    </w:r>
    <w:r>
      <w:rPr>
        <w:rStyle w:val="PageNumber"/>
      </w:rPr>
      <w:t xml:space="preserve"> </w:t>
    </w:r>
  </w:p>
  <w:p w14:paraId="5EE1190A" w14:textId="77777777" w:rsidR="00342B3E" w:rsidRDefault="00342B3E">
    <w:pPr>
      <w:pStyle w:val="Footer"/>
      <w:tabs>
        <w:tab w:val="clear" w:pos="8640"/>
        <w:tab w:val="right" w:pos="810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0ABA7" w14:textId="6069B362" w:rsidR="003B0DB7" w:rsidRDefault="000B32DE" w:rsidP="000B32DE">
    <w:pPr>
      <w:pStyle w:val="Footer"/>
      <w:tabs>
        <w:tab w:val="clear" w:pos="8640"/>
        <w:tab w:val="right" w:pos="7740"/>
      </w:tabs>
      <w:rPr>
        <w:rFonts w:cs="Arial"/>
        <w:color w:val="808080"/>
        <w:sz w:val="16"/>
        <w:szCs w:val="16"/>
        <w:lang w:eastAsia="fr-FR"/>
      </w:rPr>
    </w:pPr>
    <w:r>
      <w:rPr>
        <w:rFonts w:cs="Arial"/>
        <w:sz w:val="16"/>
        <w:szCs w:val="16"/>
        <w:lang w:eastAsia="fr-FR"/>
      </w:rPr>
      <w:t>©2016 Capgemini. All rights reserved.</w:t>
    </w:r>
    <w:r>
      <w:rPr>
        <w:rFonts w:cs="Arial"/>
        <w:sz w:val="16"/>
        <w:szCs w:val="16"/>
        <w:lang w:eastAsia="fr-FR"/>
      </w:rPr>
      <w:tab/>
    </w:r>
    <w:r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>
      <w:rPr>
        <w:rFonts w:cs="Arial"/>
        <w:color w:val="808080"/>
        <w:sz w:val="16"/>
        <w:szCs w:val="16"/>
        <w:lang w:eastAsia="fr-FR"/>
      </w:rPr>
      <w:t xml:space="preserve">  </w:t>
    </w:r>
  </w:p>
  <w:p w14:paraId="5213A6D8" w14:textId="77777777" w:rsidR="000B32DE" w:rsidRDefault="000B32DE" w:rsidP="000B32DE">
    <w:pPr>
      <w:pStyle w:val="Footer"/>
      <w:tabs>
        <w:tab w:val="clear" w:pos="8640"/>
        <w:tab w:val="right" w:pos="7740"/>
      </w:tabs>
      <w:rPr>
        <w:rFonts w:cs="Arial"/>
        <w:color w:val="808080"/>
        <w:sz w:val="16"/>
        <w:szCs w:val="16"/>
        <w:lang w:eastAsia="fr-FR"/>
      </w:rPr>
    </w:pPr>
  </w:p>
  <w:p w14:paraId="56F48A0E" w14:textId="77777777" w:rsidR="000B32DE" w:rsidRPr="003B0DB7" w:rsidRDefault="000B32DE" w:rsidP="000B32DE">
    <w:pPr>
      <w:pStyle w:val="Footer"/>
      <w:tabs>
        <w:tab w:val="clear" w:pos="8640"/>
        <w:tab w:val="right" w:pos="7740"/>
      </w:tabs>
      <w:rPr>
        <w:rStyle w:val="PageNumber"/>
        <w:rFonts w:cs="Arial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190F" w14:textId="6891B97D" w:rsidR="00285D3F" w:rsidRDefault="00285D3F" w:rsidP="00285D3F">
    <w:pPr>
      <w:pStyle w:val="Footer"/>
      <w:pBdr>
        <w:bottom w:val="single" w:sz="12" w:space="0" w:color="auto"/>
      </w:pBdr>
    </w:pPr>
  </w:p>
  <w:p w14:paraId="171AC6D9" w14:textId="7003B1FA" w:rsidR="004A696B" w:rsidRPr="000B32DE" w:rsidRDefault="00AA05E9" w:rsidP="000B32DE">
    <w:pPr>
      <w:pStyle w:val="Footer"/>
      <w:tabs>
        <w:tab w:val="clear" w:pos="4320"/>
      </w:tabs>
      <w:rPr>
        <w:rFonts w:ascii="Trebuchet MS" w:hAnsi="Trebuchet MS"/>
        <w:szCs w:val="20"/>
      </w:rPr>
    </w:pPr>
    <w:r>
      <w:rPr>
        <w:rFonts w:ascii="Trebuchet MS" w:hAnsi="Trebuchet MS"/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E1191C" wp14:editId="5EE1191D">
              <wp:simplePos x="0" y="0"/>
              <wp:positionH relativeFrom="column">
                <wp:posOffset>4229100</wp:posOffset>
              </wp:positionH>
              <wp:positionV relativeFrom="paragraph">
                <wp:posOffset>33020</wp:posOffset>
              </wp:positionV>
              <wp:extent cx="1269365" cy="543560"/>
              <wp:effectExtent l="0" t="4445" r="0" b="1905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54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1192E" w14:textId="77777777" w:rsidR="00285D3F" w:rsidRDefault="00285D3F" w:rsidP="00285D3F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1191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333pt;margin-top:2.6pt;width:99.95pt;height:42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eRttgIAAL4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" filled="f" stroked="f">
              <v:textbox style="mso-fit-shape-to-text:t">
                <w:txbxContent>
                  <w:p w14:paraId="5EE1192E" w14:textId="77777777" w:rsidR="00285D3F" w:rsidRDefault="00285D3F" w:rsidP="00285D3F"/>
                </w:txbxContent>
              </v:textbox>
            </v:shape>
          </w:pict>
        </mc:Fallback>
      </mc:AlternateContent>
    </w:r>
    <w:r w:rsidR="000B32DE">
      <w:rPr>
        <w:rFonts w:ascii="Trebuchet MS" w:hAnsi="Trebuchet MS"/>
        <w:szCs w:val="20"/>
      </w:rPr>
      <w:t>Company Confidential</w:t>
    </w:r>
    <w:r w:rsidR="000B32DE">
      <w:rPr>
        <w:rFonts w:ascii="Trebuchet MS" w:hAnsi="Trebuchet MS"/>
        <w:szCs w:val="20"/>
      </w:rPr>
      <w:tab/>
    </w:r>
    <w:r w:rsidR="00285D3F" w:rsidRPr="000260F3">
      <w:rPr>
        <w:rFonts w:ascii="Trebuchet MS" w:hAnsi="Trebuchet MS"/>
        <w:szCs w:val="20"/>
      </w:rPr>
      <w:t xml:space="preserve">Page </w:t>
    </w:r>
    <w:r w:rsidR="009D53C4" w:rsidRPr="000260F3">
      <w:rPr>
        <w:rFonts w:ascii="Trebuchet MS" w:hAnsi="Trebuchet MS"/>
        <w:szCs w:val="20"/>
      </w:rPr>
      <w:fldChar w:fldCharType="begin"/>
    </w:r>
    <w:r w:rsidR="00285D3F" w:rsidRPr="000260F3">
      <w:rPr>
        <w:rFonts w:ascii="Trebuchet MS" w:hAnsi="Trebuchet MS"/>
        <w:szCs w:val="20"/>
      </w:rPr>
      <w:instrText xml:space="preserve"> PAGE </w:instrText>
    </w:r>
    <w:r w:rsidR="009D53C4" w:rsidRPr="000260F3">
      <w:rPr>
        <w:rFonts w:ascii="Trebuchet MS" w:hAnsi="Trebuchet MS"/>
        <w:szCs w:val="20"/>
      </w:rPr>
      <w:fldChar w:fldCharType="separate"/>
    </w:r>
    <w:r w:rsidR="009D7EB3">
      <w:rPr>
        <w:rFonts w:ascii="Trebuchet MS" w:hAnsi="Trebuchet MS"/>
        <w:noProof/>
        <w:szCs w:val="20"/>
      </w:rPr>
      <w:t>10</w:t>
    </w:r>
    <w:r w:rsidR="009D53C4" w:rsidRPr="000260F3">
      <w:rPr>
        <w:rFonts w:ascii="Trebuchet MS" w:hAnsi="Trebuchet MS"/>
        <w:szCs w:val="20"/>
      </w:rPr>
      <w:fldChar w:fldCharType="end"/>
    </w:r>
    <w:r w:rsidR="00285D3F" w:rsidRPr="000260F3">
      <w:rPr>
        <w:rFonts w:ascii="Trebuchet MS" w:hAnsi="Trebuchet MS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AD2C4" w14:textId="77777777" w:rsidR="0011254E" w:rsidRDefault="0011254E">
      <w:r>
        <w:separator/>
      </w:r>
    </w:p>
  </w:footnote>
  <w:footnote w:type="continuationSeparator" w:id="0">
    <w:p w14:paraId="30413933" w14:textId="77777777" w:rsidR="0011254E" w:rsidRDefault="00112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1904" w14:textId="77777777" w:rsidR="00342B3E" w:rsidRDefault="002D421F">
    <w:pPr>
      <w:pStyle w:val="Header"/>
      <w:tabs>
        <w:tab w:val="clear" w:pos="4320"/>
        <w:tab w:val="clear" w:pos="8640"/>
        <w:tab w:val="left" w:pos="2160"/>
        <w:tab w:val="right" w:pos="7740"/>
      </w:tabs>
    </w:pPr>
    <w:r>
      <w:rPr>
        <w:noProof/>
      </w:rPr>
      <w:drawing>
        <wp:inline distT="0" distB="0" distL="0" distR="0" wp14:anchorId="5EE11914" wp14:editId="5EE11915">
          <wp:extent cx="681355" cy="215900"/>
          <wp:effectExtent l="19050" t="0" r="4445" b="0"/>
          <wp:docPr id="4" name="Picture 4" descr="Patn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ni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42B3E">
      <w:t xml:space="preserve">              Approach for Technical Documentation</w:t>
    </w:r>
    <w:r w:rsidR="00342B3E">
      <w:tab/>
      <w:t xml:space="preserve">                 Customer logo </w:t>
    </w:r>
  </w:p>
  <w:p w14:paraId="5EE11905" w14:textId="77777777" w:rsidR="00342B3E" w:rsidRDefault="00342B3E">
    <w:pPr>
      <w:pStyle w:val="Header"/>
      <w:tabs>
        <w:tab w:val="clear" w:pos="4320"/>
        <w:tab w:val="clear" w:pos="8640"/>
        <w:tab w:val="left" w:pos="4500"/>
        <w:tab w:val="right" w:pos="8100"/>
      </w:tabs>
      <w:rPr>
        <w:b/>
        <w:bCs/>
      </w:rPr>
    </w:pP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5ACA" w14:textId="21C3F2FF" w:rsidR="00A474F1" w:rsidRDefault="00A474F1" w:rsidP="00A474F1">
    <w:pPr>
      <w:tabs>
        <w:tab w:val="left" w:pos="8505"/>
        <w:tab w:val="left" w:pos="9639"/>
      </w:tabs>
      <w:spacing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477A23D" wp14:editId="5E208CBC">
              <wp:simplePos x="0" y="0"/>
              <wp:positionH relativeFrom="column">
                <wp:posOffset>4000500</wp:posOffset>
              </wp:positionH>
              <wp:positionV relativeFrom="paragraph">
                <wp:posOffset>114300</wp:posOffset>
              </wp:positionV>
              <wp:extent cx="252730" cy="685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7EC88" w14:textId="77777777" w:rsidR="00A474F1" w:rsidRDefault="00A474F1" w:rsidP="00A474F1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7A2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15pt;margin-top:9pt;width:19.9pt;height:54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XttQIAALY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" filled="f" stroked="f">
              <v:textbox>
                <w:txbxContent>
                  <w:p w14:paraId="2C97EC88" w14:textId="77777777" w:rsidR="00A474F1" w:rsidRDefault="00A474F1" w:rsidP="00A474F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1" layoutInCell="1" allowOverlap="0" wp14:anchorId="53D8B50C" wp14:editId="3BA67A02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0" b="0"/>
          <wp:wrapNone/>
          <wp:docPr id="1" name="Picture 1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  <w:p w14:paraId="5EE1190B" w14:textId="09965C77" w:rsidR="00285D3F" w:rsidRDefault="00285D3F" w:rsidP="00A474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190D" w14:textId="4126F304" w:rsidR="000B1A8C" w:rsidRDefault="00285D3F" w:rsidP="00285D3F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lang w:val="fr-FR"/>
      </w:rPr>
      <w:t xml:space="preserve"> </w:t>
    </w:r>
    <w:r w:rsidR="00FB139A">
      <w:rPr>
        <w:rFonts w:ascii="Trebuchet MS" w:hAnsi="Trebuchet MS"/>
        <w:sz w:val="24"/>
        <w:szCs w:val="24"/>
        <w:lang w:val="fr-FR"/>
      </w:rPr>
      <w:t>J</w:t>
    </w:r>
    <w:r w:rsidR="005B530A" w:rsidRPr="005B530A">
      <w:rPr>
        <w:rFonts w:ascii="Trebuchet MS" w:hAnsi="Trebuchet MS"/>
        <w:sz w:val="24"/>
        <w:szCs w:val="24"/>
        <w:lang w:val="fr-FR"/>
      </w:rPr>
      <w:t xml:space="preserve">EE Mini </w:t>
    </w:r>
    <w:r w:rsidRPr="005B530A">
      <w:rPr>
        <w:rFonts w:ascii="Trebuchet MS" w:hAnsi="Trebuchet MS"/>
        <w:sz w:val="24"/>
        <w:szCs w:val="24"/>
        <w:lang w:val="fr-FR"/>
      </w:rPr>
      <w:t>Project</w:t>
    </w:r>
    <w:r w:rsidR="005B530A">
      <w:rPr>
        <w:lang w:val="fr-FR"/>
      </w:rPr>
      <w:t xml:space="preserve">  </w:t>
    </w:r>
    <w:r w:rsidR="005B530A" w:rsidRPr="005B530A">
      <w:rPr>
        <w:rFonts w:ascii="Trebuchet MS" w:hAnsi="Trebuchet MS"/>
        <w:b/>
        <w:bCs/>
      </w:rPr>
      <w:t xml:space="preserve">                    </w:t>
    </w:r>
    <w:r w:rsidR="00342B3E" w:rsidRPr="005B530A">
      <w:rPr>
        <w:rFonts w:ascii="Trebuchet MS" w:hAnsi="Trebuchet MS"/>
        <w:b/>
        <w:bCs/>
      </w:rPr>
      <w:t xml:space="preserve"> </w:t>
    </w:r>
  </w:p>
  <w:p w14:paraId="5EE1190E" w14:textId="77777777" w:rsidR="00342B3E" w:rsidRPr="002239F2" w:rsidRDefault="00AA05E9" w:rsidP="00285D3F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b/>
        <w:bCs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E1191A" wp14:editId="5EE1191B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486400" cy="0"/>
              <wp:effectExtent l="9525" t="5715" r="9525" b="1333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3275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Md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omoTW9cQVEVGpnQ3H0rF7MVtPvDildtUQdeKT4ejGQl4WM5E1K2DgDF+z7L5pBDDl6Hft0&#10;bmwXIKED6BzluNzl4GePKBxO8/ksT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"/>
          </w:pict>
        </mc:Fallback>
      </mc:AlternateContent>
    </w:r>
    <w:r w:rsidR="00342B3E" w:rsidRPr="005B530A">
      <w:rPr>
        <w:rFonts w:ascii="Trebuchet MS" w:hAnsi="Trebuchet MS"/>
        <w:b/>
        <w:bCs/>
      </w:rPr>
      <w:t xml:space="preserve">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1912" w14:textId="284E70F0" w:rsidR="000B1A8C" w:rsidRDefault="000B1A8C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 w:rsidRPr="005B530A">
      <w:rPr>
        <w:rFonts w:ascii="Trebuchet MS" w:hAnsi="Trebuchet MS"/>
        <w:sz w:val="24"/>
        <w:szCs w:val="24"/>
        <w:lang w:val="fr-FR"/>
      </w:rPr>
      <w:t>JEE Mini Project</w:t>
    </w:r>
    <w:r>
      <w:rPr>
        <w:lang w:val="fr-FR"/>
      </w:rPr>
      <w:t xml:space="preserve">  </w:t>
    </w:r>
    <w:r w:rsidRPr="005B530A">
      <w:rPr>
        <w:rFonts w:ascii="Trebuchet MS" w:hAnsi="Trebuchet MS"/>
        <w:b/>
        <w:bCs/>
      </w:rPr>
      <w:t xml:space="preserve">                     </w:t>
    </w:r>
  </w:p>
  <w:p w14:paraId="5EE11913" w14:textId="77777777" w:rsidR="00342B3E" w:rsidRPr="000B1A8C" w:rsidRDefault="00AA05E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EE11920" wp14:editId="5EE1192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486400" cy="0"/>
              <wp:effectExtent l="9525" t="5715" r="9525" b="13335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30189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me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"/>
          </w:pict>
        </mc:Fallback>
      </mc:AlternateContent>
    </w:r>
    <w:r w:rsidR="000B1A8C" w:rsidRPr="005B530A">
      <w:rPr>
        <w:rFonts w:ascii="Trebuchet MS" w:hAnsi="Trebuchet MS"/>
        <w:b/>
        <w:bCs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C81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C8D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083F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2894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FCED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4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B40E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2CC4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696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DC5D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A076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030D4B91"/>
    <w:multiLevelType w:val="hybridMultilevel"/>
    <w:tmpl w:val="EB58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1652DD"/>
    <w:multiLevelType w:val="hybridMultilevel"/>
    <w:tmpl w:val="8FE0F07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78749C"/>
    <w:multiLevelType w:val="hybridMultilevel"/>
    <w:tmpl w:val="46CC783C"/>
    <w:lvl w:ilvl="0" w:tplc="97840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086BD6"/>
    <w:multiLevelType w:val="hybridMultilevel"/>
    <w:tmpl w:val="5DCCF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7B595E"/>
    <w:multiLevelType w:val="hybridMultilevel"/>
    <w:tmpl w:val="76DEBF88"/>
    <w:lvl w:ilvl="0" w:tplc="70CA958C">
      <w:start w:val="1"/>
      <w:numFmt w:val="bullet"/>
      <w:pStyle w:val="timesnew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A0480"/>
    <w:multiLevelType w:val="multilevel"/>
    <w:tmpl w:val="945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70F2C"/>
    <w:multiLevelType w:val="hybridMultilevel"/>
    <w:tmpl w:val="7870D2D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824A21"/>
    <w:multiLevelType w:val="hybridMultilevel"/>
    <w:tmpl w:val="3D425C7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272FE"/>
    <w:multiLevelType w:val="hybridMultilevel"/>
    <w:tmpl w:val="9F948F84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507469"/>
    <w:multiLevelType w:val="hybridMultilevel"/>
    <w:tmpl w:val="772A0CF0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10974"/>
    <w:multiLevelType w:val="hybridMultilevel"/>
    <w:tmpl w:val="BCD24B3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A0F21C1"/>
    <w:multiLevelType w:val="hybridMultilevel"/>
    <w:tmpl w:val="49ACD9B4"/>
    <w:lvl w:ilvl="0" w:tplc="A8566712">
      <w:start w:val="1"/>
      <w:numFmt w:val="lowerRoman"/>
      <w:lvlText w:val="%1)"/>
      <w:lvlJc w:val="center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DF1D1B"/>
    <w:multiLevelType w:val="hybridMultilevel"/>
    <w:tmpl w:val="536CF17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7FB336A"/>
    <w:multiLevelType w:val="hybridMultilevel"/>
    <w:tmpl w:val="4E24482A"/>
    <w:lvl w:ilvl="0" w:tplc="A8566712">
      <w:start w:val="1"/>
      <w:numFmt w:val="lowerRoman"/>
      <w:lvlText w:val="%1)"/>
      <w:lvlJc w:val="center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510C38"/>
    <w:multiLevelType w:val="hybridMultilevel"/>
    <w:tmpl w:val="F2A06C1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4E7D66BB"/>
    <w:multiLevelType w:val="hybridMultilevel"/>
    <w:tmpl w:val="C0609A5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4F784F"/>
    <w:multiLevelType w:val="hybridMultilevel"/>
    <w:tmpl w:val="91CCA164"/>
    <w:lvl w:ilvl="0" w:tplc="1DD61D9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72C0C"/>
    <w:multiLevelType w:val="hybridMultilevel"/>
    <w:tmpl w:val="7DB4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CE3E6E"/>
    <w:multiLevelType w:val="hybridMultilevel"/>
    <w:tmpl w:val="66EE330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05EC8"/>
    <w:multiLevelType w:val="hybridMultilevel"/>
    <w:tmpl w:val="CF2EB202"/>
    <w:lvl w:ilvl="0" w:tplc="E6B40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983749"/>
    <w:multiLevelType w:val="hybridMultilevel"/>
    <w:tmpl w:val="00D0878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C4211C"/>
    <w:multiLevelType w:val="hybridMultilevel"/>
    <w:tmpl w:val="C1B6D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10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25C10FF"/>
    <w:multiLevelType w:val="hybridMultilevel"/>
    <w:tmpl w:val="9776F8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566712">
      <w:start w:val="1"/>
      <w:numFmt w:val="lowerRoman"/>
      <w:lvlText w:val="%3)"/>
      <w:lvlJc w:val="center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abstractNum w:abstractNumId="41" w15:restartNumberingAfterBreak="0">
    <w:nsid w:val="7943533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 w15:restartNumberingAfterBreak="0">
    <w:nsid w:val="7EA83A29"/>
    <w:multiLevelType w:val="hybridMultilevel"/>
    <w:tmpl w:val="20244C36"/>
    <w:lvl w:ilvl="0" w:tplc="8F3A1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2B61B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8C7718"/>
    <w:multiLevelType w:val="hybridMultilevel"/>
    <w:tmpl w:val="5F66247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1"/>
  </w:num>
  <w:num w:numId="3">
    <w:abstractNumId w:val="10"/>
  </w:num>
  <w:num w:numId="4">
    <w:abstractNumId w:val="40"/>
  </w:num>
  <w:num w:numId="5">
    <w:abstractNumId w:val="3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32"/>
  </w:num>
  <w:num w:numId="19">
    <w:abstractNumId w:val="25"/>
  </w:num>
  <w:num w:numId="20">
    <w:abstractNumId w:val="13"/>
  </w:num>
  <w:num w:numId="21">
    <w:abstractNumId w:val="22"/>
  </w:num>
  <w:num w:numId="22">
    <w:abstractNumId w:val="38"/>
  </w:num>
  <w:num w:numId="23">
    <w:abstractNumId w:val="20"/>
  </w:num>
  <w:num w:numId="24">
    <w:abstractNumId w:val="42"/>
  </w:num>
  <w:num w:numId="25">
    <w:abstractNumId w:val="24"/>
  </w:num>
  <w:num w:numId="26">
    <w:abstractNumId w:val="19"/>
  </w:num>
  <w:num w:numId="27">
    <w:abstractNumId w:val="30"/>
  </w:num>
  <w:num w:numId="28">
    <w:abstractNumId w:val="18"/>
  </w:num>
  <w:num w:numId="29">
    <w:abstractNumId w:val="35"/>
  </w:num>
  <w:num w:numId="30">
    <w:abstractNumId w:val="12"/>
  </w:num>
  <w:num w:numId="31">
    <w:abstractNumId w:val="26"/>
  </w:num>
  <w:num w:numId="32">
    <w:abstractNumId w:val="43"/>
  </w:num>
  <w:num w:numId="33">
    <w:abstractNumId w:val="28"/>
  </w:num>
  <w:num w:numId="34">
    <w:abstractNumId w:val="21"/>
  </w:num>
  <w:num w:numId="35">
    <w:abstractNumId w:val="23"/>
  </w:num>
  <w:num w:numId="36">
    <w:abstractNumId w:val="33"/>
  </w:num>
  <w:num w:numId="37">
    <w:abstractNumId w:val="15"/>
  </w:num>
  <w:num w:numId="38">
    <w:abstractNumId w:val="34"/>
  </w:num>
  <w:num w:numId="39">
    <w:abstractNumId w:val="17"/>
  </w:num>
  <w:num w:numId="40">
    <w:abstractNumId w:val="29"/>
  </w:num>
  <w:num w:numId="41">
    <w:abstractNumId w:val="36"/>
  </w:num>
  <w:num w:numId="42">
    <w:abstractNumId w:val="14"/>
  </w:num>
  <w:num w:numId="43">
    <w:abstractNumId w:val="27"/>
  </w:num>
  <w:num w:numId="44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0A"/>
    <w:rsid w:val="000019CE"/>
    <w:rsid w:val="00002198"/>
    <w:rsid w:val="000047C5"/>
    <w:rsid w:val="00007273"/>
    <w:rsid w:val="000077DC"/>
    <w:rsid w:val="000100E6"/>
    <w:rsid w:val="00011D11"/>
    <w:rsid w:val="00012939"/>
    <w:rsid w:val="00012F9C"/>
    <w:rsid w:val="000130AF"/>
    <w:rsid w:val="0001448E"/>
    <w:rsid w:val="000175B6"/>
    <w:rsid w:val="00030642"/>
    <w:rsid w:val="00034640"/>
    <w:rsid w:val="000369B9"/>
    <w:rsid w:val="00040264"/>
    <w:rsid w:val="00042F36"/>
    <w:rsid w:val="0004353A"/>
    <w:rsid w:val="000437A4"/>
    <w:rsid w:val="000443C1"/>
    <w:rsid w:val="00050186"/>
    <w:rsid w:val="0005252F"/>
    <w:rsid w:val="000526F6"/>
    <w:rsid w:val="00061A6F"/>
    <w:rsid w:val="0006476F"/>
    <w:rsid w:val="000651FB"/>
    <w:rsid w:val="00065FB7"/>
    <w:rsid w:val="00067F75"/>
    <w:rsid w:val="000720DB"/>
    <w:rsid w:val="000723BD"/>
    <w:rsid w:val="00072B48"/>
    <w:rsid w:val="00073E1C"/>
    <w:rsid w:val="0007524E"/>
    <w:rsid w:val="0007581B"/>
    <w:rsid w:val="000817AD"/>
    <w:rsid w:val="0008256C"/>
    <w:rsid w:val="00085C8D"/>
    <w:rsid w:val="00091D3F"/>
    <w:rsid w:val="00095572"/>
    <w:rsid w:val="000A44D4"/>
    <w:rsid w:val="000A55DF"/>
    <w:rsid w:val="000A69C1"/>
    <w:rsid w:val="000A75AA"/>
    <w:rsid w:val="000B1A8C"/>
    <w:rsid w:val="000B2A28"/>
    <w:rsid w:val="000B32DE"/>
    <w:rsid w:val="000B3825"/>
    <w:rsid w:val="000B5859"/>
    <w:rsid w:val="000B5975"/>
    <w:rsid w:val="000D31E6"/>
    <w:rsid w:val="000D7980"/>
    <w:rsid w:val="000E0C7E"/>
    <w:rsid w:val="000E0E4C"/>
    <w:rsid w:val="000E2CE1"/>
    <w:rsid w:val="000E57B5"/>
    <w:rsid w:val="000F0131"/>
    <w:rsid w:val="000F456B"/>
    <w:rsid w:val="00101FBD"/>
    <w:rsid w:val="001048BB"/>
    <w:rsid w:val="00111096"/>
    <w:rsid w:val="0011254E"/>
    <w:rsid w:val="00114E44"/>
    <w:rsid w:val="00115656"/>
    <w:rsid w:val="00116DE8"/>
    <w:rsid w:val="00120414"/>
    <w:rsid w:val="00121005"/>
    <w:rsid w:val="00121716"/>
    <w:rsid w:val="00123AEC"/>
    <w:rsid w:val="001240BF"/>
    <w:rsid w:val="001317D2"/>
    <w:rsid w:val="00140D7B"/>
    <w:rsid w:val="001410A9"/>
    <w:rsid w:val="00141D45"/>
    <w:rsid w:val="001432A3"/>
    <w:rsid w:val="00144785"/>
    <w:rsid w:val="00150978"/>
    <w:rsid w:val="00150F4C"/>
    <w:rsid w:val="00152AC3"/>
    <w:rsid w:val="00153551"/>
    <w:rsid w:val="00154C40"/>
    <w:rsid w:val="00155730"/>
    <w:rsid w:val="00155E0F"/>
    <w:rsid w:val="00156DD0"/>
    <w:rsid w:val="00162853"/>
    <w:rsid w:val="00162FB3"/>
    <w:rsid w:val="001642B0"/>
    <w:rsid w:val="00166C22"/>
    <w:rsid w:val="00172D1F"/>
    <w:rsid w:val="001730CE"/>
    <w:rsid w:val="001739D5"/>
    <w:rsid w:val="00173BE2"/>
    <w:rsid w:val="0017461C"/>
    <w:rsid w:val="00177ACF"/>
    <w:rsid w:val="00185117"/>
    <w:rsid w:val="001950AE"/>
    <w:rsid w:val="00196A3E"/>
    <w:rsid w:val="00196C39"/>
    <w:rsid w:val="00197607"/>
    <w:rsid w:val="00197FDD"/>
    <w:rsid w:val="001B150C"/>
    <w:rsid w:val="001C0176"/>
    <w:rsid w:val="001C46BB"/>
    <w:rsid w:val="001C5373"/>
    <w:rsid w:val="001D4BC7"/>
    <w:rsid w:val="001D61EA"/>
    <w:rsid w:val="001E1BA6"/>
    <w:rsid w:val="001E240B"/>
    <w:rsid w:val="001F27FD"/>
    <w:rsid w:val="001F6602"/>
    <w:rsid w:val="002035B6"/>
    <w:rsid w:val="002057AC"/>
    <w:rsid w:val="002103A5"/>
    <w:rsid w:val="0021192B"/>
    <w:rsid w:val="002136EC"/>
    <w:rsid w:val="00215267"/>
    <w:rsid w:val="0021597C"/>
    <w:rsid w:val="002227FE"/>
    <w:rsid w:val="002239F2"/>
    <w:rsid w:val="0022487B"/>
    <w:rsid w:val="002249F2"/>
    <w:rsid w:val="002250B4"/>
    <w:rsid w:val="00226D96"/>
    <w:rsid w:val="00231087"/>
    <w:rsid w:val="00231710"/>
    <w:rsid w:val="00236006"/>
    <w:rsid w:val="00241207"/>
    <w:rsid w:val="00243450"/>
    <w:rsid w:val="00244774"/>
    <w:rsid w:val="002465FC"/>
    <w:rsid w:val="00257931"/>
    <w:rsid w:val="002604F2"/>
    <w:rsid w:val="002610E0"/>
    <w:rsid w:val="0026127C"/>
    <w:rsid w:val="0026236D"/>
    <w:rsid w:val="002651E4"/>
    <w:rsid w:val="00265D16"/>
    <w:rsid w:val="0026717B"/>
    <w:rsid w:val="002705AE"/>
    <w:rsid w:val="0027134B"/>
    <w:rsid w:val="00271BD5"/>
    <w:rsid w:val="002732DD"/>
    <w:rsid w:val="00280137"/>
    <w:rsid w:val="00280C13"/>
    <w:rsid w:val="002857A9"/>
    <w:rsid w:val="00285D3F"/>
    <w:rsid w:val="002871B8"/>
    <w:rsid w:val="00296060"/>
    <w:rsid w:val="002A314A"/>
    <w:rsid w:val="002A52A1"/>
    <w:rsid w:val="002A52A7"/>
    <w:rsid w:val="002A5D7E"/>
    <w:rsid w:val="002B3234"/>
    <w:rsid w:val="002B7F4E"/>
    <w:rsid w:val="002C0404"/>
    <w:rsid w:val="002C08D6"/>
    <w:rsid w:val="002C1281"/>
    <w:rsid w:val="002C637B"/>
    <w:rsid w:val="002C675C"/>
    <w:rsid w:val="002D421F"/>
    <w:rsid w:val="002D4580"/>
    <w:rsid w:val="002D4894"/>
    <w:rsid w:val="002D67E5"/>
    <w:rsid w:val="002E3916"/>
    <w:rsid w:val="002F0F8E"/>
    <w:rsid w:val="002F109E"/>
    <w:rsid w:val="00304860"/>
    <w:rsid w:val="00312BD5"/>
    <w:rsid w:val="00314097"/>
    <w:rsid w:val="00314397"/>
    <w:rsid w:val="00315DE7"/>
    <w:rsid w:val="003167D3"/>
    <w:rsid w:val="00316F88"/>
    <w:rsid w:val="0032164A"/>
    <w:rsid w:val="00324E5D"/>
    <w:rsid w:val="00326803"/>
    <w:rsid w:val="00330CE2"/>
    <w:rsid w:val="00334FA8"/>
    <w:rsid w:val="00335351"/>
    <w:rsid w:val="003367C6"/>
    <w:rsid w:val="00342B3E"/>
    <w:rsid w:val="003524F0"/>
    <w:rsid w:val="00354922"/>
    <w:rsid w:val="00355B0F"/>
    <w:rsid w:val="0036016B"/>
    <w:rsid w:val="0036136C"/>
    <w:rsid w:val="00364335"/>
    <w:rsid w:val="00366F4F"/>
    <w:rsid w:val="00370A44"/>
    <w:rsid w:val="00377702"/>
    <w:rsid w:val="00381705"/>
    <w:rsid w:val="00384CFF"/>
    <w:rsid w:val="003879EA"/>
    <w:rsid w:val="00390033"/>
    <w:rsid w:val="00392797"/>
    <w:rsid w:val="00393852"/>
    <w:rsid w:val="00394DBC"/>
    <w:rsid w:val="003972BA"/>
    <w:rsid w:val="003A14F8"/>
    <w:rsid w:val="003A56AC"/>
    <w:rsid w:val="003A7E00"/>
    <w:rsid w:val="003B0DB7"/>
    <w:rsid w:val="003C578E"/>
    <w:rsid w:val="003C5851"/>
    <w:rsid w:val="003C58C5"/>
    <w:rsid w:val="003C7919"/>
    <w:rsid w:val="003D0350"/>
    <w:rsid w:val="003D1C2C"/>
    <w:rsid w:val="003D3745"/>
    <w:rsid w:val="003D4030"/>
    <w:rsid w:val="003D5063"/>
    <w:rsid w:val="003D6544"/>
    <w:rsid w:val="003E0471"/>
    <w:rsid w:val="003E04F7"/>
    <w:rsid w:val="003E1BF3"/>
    <w:rsid w:val="003E27D4"/>
    <w:rsid w:val="003E64A3"/>
    <w:rsid w:val="003F4755"/>
    <w:rsid w:val="003F4CB3"/>
    <w:rsid w:val="003F6B5E"/>
    <w:rsid w:val="00400E93"/>
    <w:rsid w:val="004024E1"/>
    <w:rsid w:val="00411C54"/>
    <w:rsid w:val="00413678"/>
    <w:rsid w:val="00413808"/>
    <w:rsid w:val="0041436E"/>
    <w:rsid w:val="00414680"/>
    <w:rsid w:val="00420883"/>
    <w:rsid w:val="004215A9"/>
    <w:rsid w:val="004215E2"/>
    <w:rsid w:val="00421A03"/>
    <w:rsid w:val="00423A74"/>
    <w:rsid w:val="004251E1"/>
    <w:rsid w:val="00425DE7"/>
    <w:rsid w:val="004269E2"/>
    <w:rsid w:val="00426AA5"/>
    <w:rsid w:val="00433997"/>
    <w:rsid w:val="0043474B"/>
    <w:rsid w:val="00434E0E"/>
    <w:rsid w:val="00434F4F"/>
    <w:rsid w:val="00437244"/>
    <w:rsid w:val="00440A93"/>
    <w:rsid w:val="004429B8"/>
    <w:rsid w:val="00442EC1"/>
    <w:rsid w:val="00445B7D"/>
    <w:rsid w:val="00446EA0"/>
    <w:rsid w:val="00446FFB"/>
    <w:rsid w:val="004472D3"/>
    <w:rsid w:val="004546F8"/>
    <w:rsid w:val="0045625D"/>
    <w:rsid w:val="00460E9A"/>
    <w:rsid w:val="0047437D"/>
    <w:rsid w:val="004767B5"/>
    <w:rsid w:val="00477233"/>
    <w:rsid w:val="00480E3D"/>
    <w:rsid w:val="004834CD"/>
    <w:rsid w:val="00483C5B"/>
    <w:rsid w:val="00484BA8"/>
    <w:rsid w:val="00486B52"/>
    <w:rsid w:val="00492056"/>
    <w:rsid w:val="00494E5C"/>
    <w:rsid w:val="004960AC"/>
    <w:rsid w:val="0049734E"/>
    <w:rsid w:val="004A1760"/>
    <w:rsid w:val="004A696B"/>
    <w:rsid w:val="004A6D6F"/>
    <w:rsid w:val="004A6FD7"/>
    <w:rsid w:val="004A75DA"/>
    <w:rsid w:val="004B00C2"/>
    <w:rsid w:val="004B055D"/>
    <w:rsid w:val="004B29C5"/>
    <w:rsid w:val="004B6B9B"/>
    <w:rsid w:val="004B6BA3"/>
    <w:rsid w:val="004B7125"/>
    <w:rsid w:val="004C393F"/>
    <w:rsid w:val="004C4A8F"/>
    <w:rsid w:val="004D2A7C"/>
    <w:rsid w:val="004D6DB0"/>
    <w:rsid w:val="004D7BAB"/>
    <w:rsid w:val="004E547C"/>
    <w:rsid w:val="004E7A5A"/>
    <w:rsid w:val="004F2B0B"/>
    <w:rsid w:val="004F3982"/>
    <w:rsid w:val="004F4289"/>
    <w:rsid w:val="004F45D2"/>
    <w:rsid w:val="004F5AA0"/>
    <w:rsid w:val="004F68AD"/>
    <w:rsid w:val="004F7C51"/>
    <w:rsid w:val="004F7D15"/>
    <w:rsid w:val="005040FE"/>
    <w:rsid w:val="00506536"/>
    <w:rsid w:val="00511FFA"/>
    <w:rsid w:val="00512F96"/>
    <w:rsid w:val="00521146"/>
    <w:rsid w:val="00521691"/>
    <w:rsid w:val="005248A0"/>
    <w:rsid w:val="005261DF"/>
    <w:rsid w:val="0053194A"/>
    <w:rsid w:val="00531C9F"/>
    <w:rsid w:val="00537417"/>
    <w:rsid w:val="00537654"/>
    <w:rsid w:val="0054009E"/>
    <w:rsid w:val="00545059"/>
    <w:rsid w:val="0054743E"/>
    <w:rsid w:val="00547FD9"/>
    <w:rsid w:val="00550144"/>
    <w:rsid w:val="0055060A"/>
    <w:rsid w:val="00551992"/>
    <w:rsid w:val="0056142C"/>
    <w:rsid w:val="00562C65"/>
    <w:rsid w:val="005717D7"/>
    <w:rsid w:val="005719EC"/>
    <w:rsid w:val="0057236C"/>
    <w:rsid w:val="0057334C"/>
    <w:rsid w:val="00574D2C"/>
    <w:rsid w:val="00575A50"/>
    <w:rsid w:val="0057621F"/>
    <w:rsid w:val="00581244"/>
    <w:rsid w:val="00587BDC"/>
    <w:rsid w:val="00591369"/>
    <w:rsid w:val="00592DDC"/>
    <w:rsid w:val="0059588F"/>
    <w:rsid w:val="005A0172"/>
    <w:rsid w:val="005A03F2"/>
    <w:rsid w:val="005A26EC"/>
    <w:rsid w:val="005A5C02"/>
    <w:rsid w:val="005B23AF"/>
    <w:rsid w:val="005B2A0D"/>
    <w:rsid w:val="005B2C6C"/>
    <w:rsid w:val="005B2D62"/>
    <w:rsid w:val="005B30AE"/>
    <w:rsid w:val="005B316C"/>
    <w:rsid w:val="005B40E3"/>
    <w:rsid w:val="005B530A"/>
    <w:rsid w:val="005B65E9"/>
    <w:rsid w:val="005B71DF"/>
    <w:rsid w:val="005C5869"/>
    <w:rsid w:val="005D0D39"/>
    <w:rsid w:val="005D22F9"/>
    <w:rsid w:val="005D30A3"/>
    <w:rsid w:val="005D5AE4"/>
    <w:rsid w:val="005D5F56"/>
    <w:rsid w:val="005E12D8"/>
    <w:rsid w:val="005E1671"/>
    <w:rsid w:val="005E3930"/>
    <w:rsid w:val="005E3D48"/>
    <w:rsid w:val="005F04CF"/>
    <w:rsid w:val="005F0A8C"/>
    <w:rsid w:val="005F23BF"/>
    <w:rsid w:val="005F576C"/>
    <w:rsid w:val="005F5A15"/>
    <w:rsid w:val="0060065B"/>
    <w:rsid w:val="0060191B"/>
    <w:rsid w:val="00603E1E"/>
    <w:rsid w:val="00604A6E"/>
    <w:rsid w:val="00605659"/>
    <w:rsid w:val="00605FD8"/>
    <w:rsid w:val="00607123"/>
    <w:rsid w:val="00607271"/>
    <w:rsid w:val="00610B13"/>
    <w:rsid w:val="00610D04"/>
    <w:rsid w:val="0061215C"/>
    <w:rsid w:val="00612C81"/>
    <w:rsid w:val="00613643"/>
    <w:rsid w:val="00617BAA"/>
    <w:rsid w:val="00621B2C"/>
    <w:rsid w:val="00623096"/>
    <w:rsid w:val="00625679"/>
    <w:rsid w:val="00626A29"/>
    <w:rsid w:val="0063026E"/>
    <w:rsid w:val="00633086"/>
    <w:rsid w:val="0063735D"/>
    <w:rsid w:val="00651BA7"/>
    <w:rsid w:val="00651FB9"/>
    <w:rsid w:val="00656291"/>
    <w:rsid w:val="00656CC8"/>
    <w:rsid w:val="00657519"/>
    <w:rsid w:val="006636E6"/>
    <w:rsid w:val="0066714E"/>
    <w:rsid w:val="0067272F"/>
    <w:rsid w:val="00675B18"/>
    <w:rsid w:val="00676DCD"/>
    <w:rsid w:val="00681E32"/>
    <w:rsid w:val="00682499"/>
    <w:rsid w:val="0068424C"/>
    <w:rsid w:val="00685A9D"/>
    <w:rsid w:val="006922BA"/>
    <w:rsid w:val="006948A9"/>
    <w:rsid w:val="00695334"/>
    <w:rsid w:val="006A5DC5"/>
    <w:rsid w:val="006A6139"/>
    <w:rsid w:val="006A7A6E"/>
    <w:rsid w:val="006B317A"/>
    <w:rsid w:val="006B5A9A"/>
    <w:rsid w:val="006B7135"/>
    <w:rsid w:val="006B7C0F"/>
    <w:rsid w:val="006C16F9"/>
    <w:rsid w:val="006C1986"/>
    <w:rsid w:val="006C4EBA"/>
    <w:rsid w:val="006C7D1A"/>
    <w:rsid w:val="006D113F"/>
    <w:rsid w:val="006D5921"/>
    <w:rsid w:val="006D5F5F"/>
    <w:rsid w:val="006D6994"/>
    <w:rsid w:val="006D7904"/>
    <w:rsid w:val="006E317F"/>
    <w:rsid w:val="006E4B43"/>
    <w:rsid w:val="006E512B"/>
    <w:rsid w:val="006F5CAD"/>
    <w:rsid w:val="00700FDA"/>
    <w:rsid w:val="00701A68"/>
    <w:rsid w:val="00701EE7"/>
    <w:rsid w:val="007020D9"/>
    <w:rsid w:val="007037BB"/>
    <w:rsid w:val="00703A9E"/>
    <w:rsid w:val="00704541"/>
    <w:rsid w:val="00714C5A"/>
    <w:rsid w:val="00715F8A"/>
    <w:rsid w:val="00716F4D"/>
    <w:rsid w:val="00720D0B"/>
    <w:rsid w:val="00724088"/>
    <w:rsid w:val="00734A2C"/>
    <w:rsid w:val="00736E40"/>
    <w:rsid w:val="00740230"/>
    <w:rsid w:val="00743FD4"/>
    <w:rsid w:val="00744B62"/>
    <w:rsid w:val="007510ED"/>
    <w:rsid w:val="00752342"/>
    <w:rsid w:val="00753CD2"/>
    <w:rsid w:val="00753F0B"/>
    <w:rsid w:val="00754E1F"/>
    <w:rsid w:val="00754F9A"/>
    <w:rsid w:val="0075518C"/>
    <w:rsid w:val="0076172E"/>
    <w:rsid w:val="007627CD"/>
    <w:rsid w:val="007651B4"/>
    <w:rsid w:val="00766D98"/>
    <w:rsid w:val="00770133"/>
    <w:rsid w:val="007731B6"/>
    <w:rsid w:val="00774EDD"/>
    <w:rsid w:val="007767F2"/>
    <w:rsid w:val="007867F9"/>
    <w:rsid w:val="0078728A"/>
    <w:rsid w:val="0079327B"/>
    <w:rsid w:val="007932B8"/>
    <w:rsid w:val="007967FB"/>
    <w:rsid w:val="0079696F"/>
    <w:rsid w:val="007969C5"/>
    <w:rsid w:val="0079752D"/>
    <w:rsid w:val="00797D6E"/>
    <w:rsid w:val="007A3507"/>
    <w:rsid w:val="007A7C05"/>
    <w:rsid w:val="007B00CE"/>
    <w:rsid w:val="007B372D"/>
    <w:rsid w:val="007D312A"/>
    <w:rsid w:val="007D3DE6"/>
    <w:rsid w:val="007E23E6"/>
    <w:rsid w:val="007E2C95"/>
    <w:rsid w:val="007E6152"/>
    <w:rsid w:val="00800100"/>
    <w:rsid w:val="008006D0"/>
    <w:rsid w:val="00801C5B"/>
    <w:rsid w:val="00806C80"/>
    <w:rsid w:val="00806D94"/>
    <w:rsid w:val="00807F30"/>
    <w:rsid w:val="0081002C"/>
    <w:rsid w:val="008119AE"/>
    <w:rsid w:val="00812C6F"/>
    <w:rsid w:val="008172C1"/>
    <w:rsid w:val="00827C4C"/>
    <w:rsid w:val="00831065"/>
    <w:rsid w:val="00833373"/>
    <w:rsid w:val="0083395E"/>
    <w:rsid w:val="008344AA"/>
    <w:rsid w:val="00836473"/>
    <w:rsid w:val="0083669F"/>
    <w:rsid w:val="008410CF"/>
    <w:rsid w:val="00850BB8"/>
    <w:rsid w:val="008523D6"/>
    <w:rsid w:val="00853A4F"/>
    <w:rsid w:val="008575F7"/>
    <w:rsid w:val="00863283"/>
    <w:rsid w:val="00870692"/>
    <w:rsid w:val="00885694"/>
    <w:rsid w:val="00891822"/>
    <w:rsid w:val="00892A25"/>
    <w:rsid w:val="00893D02"/>
    <w:rsid w:val="008A3355"/>
    <w:rsid w:val="008C1359"/>
    <w:rsid w:val="008C6C23"/>
    <w:rsid w:val="008C7348"/>
    <w:rsid w:val="008D0123"/>
    <w:rsid w:val="008D1C24"/>
    <w:rsid w:val="008D24E3"/>
    <w:rsid w:val="008D3B42"/>
    <w:rsid w:val="008D560D"/>
    <w:rsid w:val="008D5717"/>
    <w:rsid w:val="008D5DEF"/>
    <w:rsid w:val="008D6A53"/>
    <w:rsid w:val="008E2A75"/>
    <w:rsid w:val="008E55BE"/>
    <w:rsid w:val="008F1C7F"/>
    <w:rsid w:val="008F4561"/>
    <w:rsid w:val="008F766F"/>
    <w:rsid w:val="008F773A"/>
    <w:rsid w:val="0090217D"/>
    <w:rsid w:val="00902285"/>
    <w:rsid w:val="00905C3F"/>
    <w:rsid w:val="0091662E"/>
    <w:rsid w:val="009167AD"/>
    <w:rsid w:val="00917AE6"/>
    <w:rsid w:val="00917C2B"/>
    <w:rsid w:val="00917EE9"/>
    <w:rsid w:val="009229C1"/>
    <w:rsid w:val="0092376B"/>
    <w:rsid w:val="00923C2F"/>
    <w:rsid w:val="00930B68"/>
    <w:rsid w:val="0093191D"/>
    <w:rsid w:val="00934837"/>
    <w:rsid w:val="00935B2E"/>
    <w:rsid w:val="0093629D"/>
    <w:rsid w:val="0094114C"/>
    <w:rsid w:val="00943396"/>
    <w:rsid w:val="00945118"/>
    <w:rsid w:val="00945B32"/>
    <w:rsid w:val="00945EA2"/>
    <w:rsid w:val="00947C26"/>
    <w:rsid w:val="0095346A"/>
    <w:rsid w:val="0096111A"/>
    <w:rsid w:val="00961967"/>
    <w:rsid w:val="0096358A"/>
    <w:rsid w:val="00963D8B"/>
    <w:rsid w:val="00964DBA"/>
    <w:rsid w:val="00965ED0"/>
    <w:rsid w:val="0096779B"/>
    <w:rsid w:val="00976EAF"/>
    <w:rsid w:val="00981745"/>
    <w:rsid w:val="00983D7D"/>
    <w:rsid w:val="00984691"/>
    <w:rsid w:val="00984C35"/>
    <w:rsid w:val="0098611F"/>
    <w:rsid w:val="009867BD"/>
    <w:rsid w:val="009903EF"/>
    <w:rsid w:val="0099063E"/>
    <w:rsid w:val="00990E07"/>
    <w:rsid w:val="00991B0A"/>
    <w:rsid w:val="009A5E71"/>
    <w:rsid w:val="009B0E99"/>
    <w:rsid w:val="009B1AC4"/>
    <w:rsid w:val="009B24FD"/>
    <w:rsid w:val="009B4FEF"/>
    <w:rsid w:val="009B5BBD"/>
    <w:rsid w:val="009B67EA"/>
    <w:rsid w:val="009B7E9E"/>
    <w:rsid w:val="009C039F"/>
    <w:rsid w:val="009C1E46"/>
    <w:rsid w:val="009C2884"/>
    <w:rsid w:val="009C365B"/>
    <w:rsid w:val="009C390B"/>
    <w:rsid w:val="009C5E75"/>
    <w:rsid w:val="009C7016"/>
    <w:rsid w:val="009C7764"/>
    <w:rsid w:val="009D19C7"/>
    <w:rsid w:val="009D53C4"/>
    <w:rsid w:val="009D7EB3"/>
    <w:rsid w:val="009E5411"/>
    <w:rsid w:val="009E5E3F"/>
    <w:rsid w:val="009E65C1"/>
    <w:rsid w:val="009E7CBE"/>
    <w:rsid w:val="009F3CDE"/>
    <w:rsid w:val="009F3E80"/>
    <w:rsid w:val="009F464A"/>
    <w:rsid w:val="009F67F7"/>
    <w:rsid w:val="00A01EC5"/>
    <w:rsid w:val="00A03808"/>
    <w:rsid w:val="00A0424A"/>
    <w:rsid w:val="00A04A66"/>
    <w:rsid w:val="00A056BE"/>
    <w:rsid w:val="00A07421"/>
    <w:rsid w:val="00A07A78"/>
    <w:rsid w:val="00A1155B"/>
    <w:rsid w:val="00A140D8"/>
    <w:rsid w:val="00A14732"/>
    <w:rsid w:val="00A236F0"/>
    <w:rsid w:val="00A32311"/>
    <w:rsid w:val="00A33946"/>
    <w:rsid w:val="00A379BF"/>
    <w:rsid w:val="00A37E8A"/>
    <w:rsid w:val="00A474F1"/>
    <w:rsid w:val="00A502FB"/>
    <w:rsid w:val="00A527C7"/>
    <w:rsid w:val="00A53FB2"/>
    <w:rsid w:val="00A54895"/>
    <w:rsid w:val="00A63155"/>
    <w:rsid w:val="00A7388C"/>
    <w:rsid w:val="00A75E56"/>
    <w:rsid w:val="00A81D6E"/>
    <w:rsid w:val="00A90022"/>
    <w:rsid w:val="00A908F2"/>
    <w:rsid w:val="00A932C8"/>
    <w:rsid w:val="00AA05E9"/>
    <w:rsid w:val="00AA64A9"/>
    <w:rsid w:val="00AA6A23"/>
    <w:rsid w:val="00AB16B1"/>
    <w:rsid w:val="00AB26BF"/>
    <w:rsid w:val="00AB2A1D"/>
    <w:rsid w:val="00AB5A0B"/>
    <w:rsid w:val="00AC2425"/>
    <w:rsid w:val="00AC2F16"/>
    <w:rsid w:val="00AC3018"/>
    <w:rsid w:val="00AC393A"/>
    <w:rsid w:val="00AC5FE1"/>
    <w:rsid w:val="00AC66C0"/>
    <w:rsid w:val="00AC6B65"/>
    <w:rsid w:val="00AC7516"/>
    <w:rsid w:val="00AC7DA6"/>
    <w:rsid w:val="00AD39C2"/>
    <w:rsid w:val="00AD3A3C"/>
    <w:rsid w:val="00AD45CA"/>
    <w:rsid w:val="00AD5B8F"/>
    <w:rsid w:val="00AD6307"/>
    <w:rsid w:val="00AD68DC"/>
    <w:rsid w:val="00AD6A0C"/>
    <w:rsid w:val="00AE0981"/>
    <w:rsid w:val="00AE0D95"/>
    <w:rsid w:val="00AE2B6E"/>
    <w:rsid w:val="00AF17BB"/>
    <w:rsid w:val="00AF3038"/>
    <w:rsid w:val="00AF7DE0"/>
    <w:rsid w:val="00B00BAA"/>
    <w:rsid w:val="00B05C25"/>
    <w:rsid w:val="00B11EAE"/>
    <w:rsid w:val="00B163EE"/>
    <w:rsid w:val="00B2384F"/>
    <w:rsid w:val="00B31F3F"/>
    <w:rsid w:val="00B35266"/>
    <w:rsid w:val="00B35BEF"/>
    <w:rsid w:val="00B407C3"/>
    <w:rsid w:val="00B4456D"/>
    <w:rsid w:val="00B44DD7"/>
    <w:rsid w:val="00B47F8F"/>
    <w:rsid w:val="00B50640"/>
    <w:rsid w:val="00B50EDE"/>
    <w:rsid w:val="00B54A23"/>
    <w:rsid w:val="00B55913"/>
    <w:rsid w:val="00B55F39"/>
    <w:rsid w:val="00B56697"/>
    <w:rsid w:val="00B6046E"/>
    <w:rsid w:val="00B60A12"/>
    <w:rsid w:val="00B60A8C"/>
    <w:rsid w:val="00B6393B"/>
    <w:rsid w:val="00B6469F"/>
    <w:rsid w:val="00B65C0F"/>
    <w:rsid w:val="00B6645C"/>
    <w:rsid w:val="00B70361"/>
    <w:rsid w:val="00B71A29"/>
    <w:rsid w:val="00B73132"/>
    <w:rsid w:val="00B7441D"/>
    <w:rsid w:val="00B82339"/>
    <w:rsid w:val="00B83211"/>
    <w:rsid w:val="00B851E6"/>
    <w:rsid w:val="00B871AF"/>
    <w:rsid w:val="00B93EB9"/>
    <w:rsid w:val="00B95042"/>
    <w:rsid w:val="00BA29EB"/>
    <w:rsid w:val="00BA4F81"/>
    <w:rsid w:val="00BA5DB9"/>
    <w:rsid w:val="00BA7964"/>
    <w:rsid w:val="00BB254B"/>
    <w:rsid w:val="00BB263A"/>
    <w:rsid w:val="00BB5E11"/>
    <w:rsid w:val="00BB76D0"/>
    <w:rsid w:val="00BC20EC"/>
    <w:rsid w:val="00BC2D1D"/>
    <w:rsid w:val="00BC7AB0"/>
    <w:rsid w:val="00BC7AB4"/>
    <w:rsid w:val="00BD58C3"/>
    <w:rsid w:val="00BE1369"/>
    <w:rsid w:val="00BE2AC8"/>
    <w:rsid w:val="00BF4845"/>
    <w:rsid w:val="00BF4F80"/>
    <w:rsid w:val="00BF5708"/>
    <w:rsid w:val="00BF58CA"/>
    <w:rsid w:val="00BF6599"/>
    <w:rsid w:val="00BF70F2"/>
    <w:rsid w:val="00C00F40"/>
    <w:rsid w:val="00C030C9"/>
    <w:rsid w:val="00C03600"/>
    <w:rsid w:val="00C05BBF"/>
    <w:rsid w:val="00C115BD"/>
    <w:rsid w:val="00C12BE7"/>
    <w:rsid w:val="00C151BF"/>
    <w:rsid w:val="00C156D9"/>
    <w:rsid w:val="00C1694B"/>
    <w:rsid w:val="00C16FA8"/>
    <w:rsid w:val="00C20993"/>
    <w:rsid w:val="00C20E8A"/>
    <w:rsid w:val="00C2492B"/>
    <w:rsid w:val="00C25397"/>
    <w:rsid w:val="00C26676"/>
    <w:rsid w:val="00C26C0B"/>
    <w:rsid w:val="00C34DE0"/>
    <w:rsid w:val="00C4409D"/>
    <w:rsid w:val="00C50F16"/>
    <w:rsid w:val="00C5281F"/>
    <w:rsid w:val="00C53DBA"/>
    <w:rsid w:val="00C541C8"/>
    <w:rsid w:val="00C54313"/>
    <w:rsid w:val="00C565B6"/>
    <w:rsid w:val="00C62BA1"/>
    <w:rsid w:val="00C776CE"/>
    <w:rsid w:val="00C81BFB"/>
    <w:rsid w:val="00C87BC4"/>
    <w:rsid w:val="00C87D5C"/>
    <w:rsid w:val="00C917D7"/>
    <w:rsid w:val="00C9276A"/>
    <w:rsid w:val="00C94D8A"/>
    <w:rsid w:val="00CA7EE9"/>
    <w:rsid w:val="00CB610A"/>
    <w:rsid w:val="00CB7130"/>
    <w:rsid w:val="00CC3C89"/>
    <w:rsid w:val="00CC4E74"/>
    <w:rsid w:val="00CD098F"/>
    <w:rsid w:val="00CD2135"/>
    <w:rsid w:val="00CD21CA"/>
    <w:rsid w:val="00CD2C69"/>
    <w:rsid w:val="00CD6336"/>
    <w:rsid w:val="00CD6748"/>
    <w:rsid w:val="00CD6C15"/>
    <w:rsid w:val="00CF035E"/>
    <w:rsid w:val="00CF0864"/>
    <w:rsid w:val="00CF0EED"/>
    <w:rsid w:val="00CF4BFB"/>
    <w:rsid w:val="00CF4E9C"/>
    <w:rsid w:val="00D001B9"/>
    <w:rsid w:val="00D048C2"/>
    <w:rsid w:val="00D12B4E"/>
    <w:rsid w:val="00D13CDB"/>
    <w:rsid w:val="00D213D6"/>
    <w:rsid w:val="00D219DB"/>
    <w:rsid w:val="00D23580"/>
    <w:rsid w:val="00D25919"/>
    <w:rsid w:val="00D260D8"/>
    <w:rsid w:val="00D27F49"/>
    <w:rsid w:val="00D303FC"/>
    <w:rsid w:val="00D32646"/>
    <w:rsid w:val="00D40504"/>
    <w:rsid w:val="00D42177"/>
    <w:rsid w:val="00D53AEF"/>
    <w:rsid w:val="00D71F73"/>
    <w:rsid w:val="00D72D4C"/>
    <w:rsid w:val="00D76EB3"/>
    <w:rsid w:val="00D8126D"/>
    <w:rsid w:val="00D8582A"/>
    <w:rsid w:val="00D877DA"/>
    <w:rsid w:val="00D9318A"/>
    <w:rsid w:val="00D93498"/>
    <w:rsid w:val="00D938C7"/>
    <w:rsid w:val="00DA0163"/>
    <w:rsid w:val="00DA18E8"/>
    <w:rsid w:val="00DA2696"/>
    <w:rsid w:val="00DA2E89"/>
    <w:rsid w:val="00DA674E"/>
    <w:rsid w:val="00DB0CCD"/>
    <w:rsid w:val="00DB12B6"/>
    <w:rsid w:val="00DB186C"/>
    <w:rsid w:val="00DB1C51"/>
    <w:rsid w:val="00DB5143"/>
    <w:rsid w:val="00DB56FF"/>
    <w:rsid w:val="00DB7871"/>
    <w:rsid w:val="00DB7F82"/>
    <w:rsid w:val="00DC1C87"/>
    <w:rsid w:val="00DC4409"/>
    <w:rsid w:val="00DC47CB"/>
    <w:rsid w:val="00DC6703"/>
    <w:rsid w:val="00DC7BC5"/>
    <w:rsid w:val="00DD41B0"/>
    <w:rsid w:val="00DD59A6"/>
    <w:rsid w:val="00DE0013"/>
    <w:rsid w:val="00DE0FE0"/>
    <w:rsid w:val="00DE4CA4"/>
    <w:rsid w:val="00DE577C"/>
    <w:rsid w:val="00DE5D0A"/>
    <w:rsid w:val="00DE67BB"/>
    <w:rsid w:val="00DF08C0"/>
    <w:rsid w:val="00DF2605"/>
    <w:rsid w:val="00E01594"/>
    <w:rsid w:val="00E04802"/>
    <w:rsid w:val="00E07A27"/>
    <w:rsid w:val="00E07F5B"/>
    <w:rsid w:val="00E10E87"/>
    <w:rsid w:val="00E11347"/>
    <w:rsid w:val="00E24DE4"/>
    <w:rsid w:val="00E25669"/>
    <w:rsid w:val="00E27E02"/>
    <w:rsid w:val="00E325A4"/>
    <w:rsid w:val="00E34541"/>
    <w:rsid w:val="00E362C0"/>
    <w:rsid w:val="00E37C1C"/>
    <w:rsid w:val="00E51377"/>
    <w:rsid w:val="00E51CB8"/>
    <w:rsid w:val="00E5289A"/>
    <w:rsid w:val="00E531BB"/>
    <w:rsid w:val="00E57FB9"/>
    <w:rsid w:val="00E601A0"/>
    <w:rsid w:val="00E61ABD"/>
    <w:rsid w:val="00E61F13"/>
    <w:rsid w:val="00E64A7D"/>
    <w:rsid w:val="00E65AD2"/>
    <w:rsid w:val="00E73E66"/>
    <w:rsid w:val="00E808E6"/>
    <w:rsid w:val="00E83921"/>
    <w:rsid w:val="00E8596B"/>
    <w:rsid w:val="00E85AEE"/>
    <w:rsid w:val="00E86984"/>
    <w:rsid w:val="00EA03DA"/>
    <w:rsid w:val="00EA0A78"/>
    <w:rsid w:val="00EA4BB0"/>
    <w:rsid w:val="00EB1B0F"/>
    <w:rsid w:val="00EB385F"/>
    <w:rsid w:val="00EB49DE"/>
    <w:rsid w:val="00EB776A"/>
    <w:rsid w:val="00EC0977"/>
    <w:rsid w:val="00EC11CB"/>
    <w:rsid w:val="00EC235E"/>
    <w:rsid w:val="00EC2E25"/>
    <w:rsid w:val="00EC5679"/>
    <w:rsid w:val="00EC763B"/>
    <w:rsid w:val="00ED1AD8"/>
    <w:rsid w:val="00ED3489"/>
    <w:rsid w:val="00ED3994"/>
    <w:rsid w:val="00EE22D1"/>
    <w:rsid w:val="00EE5C7F"/>
    <w:rsid w:val="00EE60C8"/>
    <w:rsid w:val="00EF1780"/>
    <w:rsid w:val="00EF31AC"/>
    <w:rsid w:val="00EF4C0C"/>
    <w:rsid w:val="00EF6AD9"/>
    <w:rsid w:val="00F014AD"/>
    <w:rsid w:val="00F02DE0"/>
    <w:rsid w:val="00F06690"/>
    <w:rsid w:val="00F10139"/>
    <w:rsid w:val="00F10ADC"/>
    <w:rsid w:val="00F11261"/>
    <w:rsid w:val="00F11943"/>
    <w:rsid w:val="00F12DD3"/>
    <w:rsid w:val="00F13268"/>
    <w:rsid w:val="00F17A23"/>
    <w:rsid w:val="00F23307"/>
    <w:rsid w:val="00F2458C"/>
    <w:rsid w:val="00F24BED"/>
    <w:rsid w:val="00F34668"/>
    <w:rsid w:val="00F350CA"/>
    <w:rsid w:val="00F361F0"/>
    <w:rsid w:val="00F40512"/>
    <w:rsid w:val="00F40560"/>
    <w:rsid w:val="00F424F2"/>
    <w:rsid w:val="00F424FA"/>
    <w:rsid w:val="00F43FA3"/>
    <w:rsid w:val="00F44049"/>
    <w:rsid w:val="00F475F4"/>
    <w:rsid w:val="00F51127"/>
    <w:rsid w:val="00F512C8"/>
    <w:rsid w:val="00F53773"/>
    <w:rsid w:val="00F53A72"/>
    <w:rsid w:val="00F53D0A"/>
    <w:rsid w:val="00F54B52"/>
    <w:rsid w:val="00F66376"/>
    <w:rsid w:val="00F6768B"/>
    <w:rsid w:val="00F777AD"/>
    <w:rsid w:val="00F85563"/>
    <w:rsid w:val="00F8556F"/>
    <w:rsid w:val="00F90C4C"/>
    <w:rsid w:val="00F921BF"/>
    <w:rsid w:val="00F929FA"/>
    <w:rsid w:val="00F93A75"/>
    <w:rsid w:val="00F94804"/>
    <w:rsid w:val="00F971C6"/>
    <w:rsid w:val="00F97548"/>
    <w:rsid w:val="00FA04C7"/>
    <w:rsid w:val="00FA1CB7"/>
    <w:rsid w:val="00FA2689"/>
    <w:rsid w:val="00FA476F"/>
    <w:rsid w:val="00FA4F80"/>
    <w:rsid w:val="00FB139A"/>
    <w:rsid w:val="00FB2A2D"/>
    <w:rsid w:val="00FB2CAA"/>
    <w:rsid w:val="00FB4100"/>
    <w:rsid w:val="00FB705A"/>
    <w:rsid w:val="00FC0118"/>
    <w:rsid w:val="00FC1152"/>
    <w:rsid w:val="00FC13FE"/>
    <w:rsid w:val="00FC580F"/>
    <w:rsid w:val="00FC6B3D"/>
    <w:rsid w:val="00FC6D1A"/>
    <w:rsid w:val="00FC6EEF"/>
    <w:rsid w:val="00FC76C9"/>
    <w:rsid w:val="00FD0380"/>
    <w:rsid w:val="00FD1BF2"/>
    <w:rsid w:val="00FD486C"/>
    <w:rsid w:val="00FD7007"/>
    <w:rsid w:val="00FD7703"/>
    <w:rsid w:val="00FE02FD"/>
    <w:rsid w:val="00FE1570"/>
    <w:rsid w:val="00FE17BC"/>
    <w:rsid w:val="00FE1C7E"/>
    <w:rsid w:val="00FE3DB0"/>
    <w:rsid w:val="00FE43DA"/>
    <w:rsid w:val="00FE7B35"/>
    <w:rsid w:val="00FF0EC3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11742"/>
  <w15:docId w15:val="{91EF6378-17EB-46B8-A1BE-8C09E58A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B56697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B56697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B566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66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B5669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B56697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B5669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B56697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B56697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B56697"/>
    <w:pPr>
      <w:ind w:left="720"/>
    </w:pPr>
  </w:style>
  <w:style w:type="paragraph" w:styleId="TOC5">
    <w:name w:val="toc 5"/>
    <w:basedOn w:val="Normal"/>
    <w:next w:val="Normal"/>
    <w:autoRedefine/>
    <w:semiHidden/>
    <w:rsid w:val="00B56697"/>
    <w:pPr>
      <w:ind w:left="960"/>
    </w:pPr>
  </w:style>
  <w:style w:type="paragraph" w:styleId="TOC6">
    <w:name w:val="toc 6"/>
    <w:basedOn w:val="Normal"/>
    <w:next w:val="Normal"/>
    <w:autoRedefine/>
    <w:semiHidden/>
    <w:rsid w:val="00B56697"/>
    <w:pPr>
      <w:ind w:left="1200"/>
    </w:pPr>
  </w:style>
  <w:style w:type="paragraph" w:styleId="TOC7">
    <w:name w:val="toc 7"/>
    <w:basedOn w:val="Normal"/>
    <w:next w:val="Normal"/>
    <w:autoRedefine/>
    <w:semiHidden/>
    <w:rsid w:val="00B56697"/>
    <w:pPr>
      <w:ind w:left="1440"/>
    </w:pPr>
  </w:style>
  <w:style w:type="paragraph" w:styleId="TOC8">
    <w:name w:val="toc 8"/>
    <w:basedOn w:val="Normal"/>
    <w:next w:val="Normal"/>
    <w:autoRedefine/>
    <w:semiHidden/>
    <w:rsid w:val="00B56697"/>
    <w:pPr>
      <w:ind w:left="1680"/>
    </w:pPr>
  </w:style>
  <w:style w:type="paragraph" w:styleId="TOC9">
    <w:name w:val="toc 9"/>
    <w:basedOn w:val="Normal"/>
    <w:next w:val="Normal"/>
    <w:autoRedefine/>
    <w:semiHidden/>
    <w:rsid w:val="00B56697"/>
    <w:pPr>
      <w:ind w:left="1920"/>
    </w:pPr>
  </w:style>
  <w:style w:type="character" w:styleId="Hyperlink">
    <w:name w:val="Hyperlink"/>
    <w:basedOn w:val="DefaultParagraphFont"/>
    <w:uiPriority w:val="99"/>
    <w:rsid w:val="00B56697"/>
    <w:rPr>
      <w:color w:val="0000FF"/>
      <w:u w:val="single"/>
    </w:rPr>
  </w:style>
  <w:style w:type="character" w:styleId="FollowedHyperlink">
    <w:name w:val="FollowedHyperlink"/>
    <w:basedOn w:val="DefaultParagraphFont"/>
    <w:rsid w:val="00B56697"/>
    <w:rPr>
      <w:color w:val="800080"/>
      <w:u w:val="single"/>
    </w:rPr>
  </w:style>
  <w:style w:type="paragraph" w:styleId="Footer">
    <w:name w:val="footer"/>
    <w:aliases w:val="f"/>
    <w:basedOn w:val="Normal"/>
    <w:rsid w:val="00B56697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B56697"/>
  </w:style>
  <w:style w:type="paragraph" w:customStyle="1" w:styleId="ParaStyle">
    <w:name w:val="ParaStyle"/>
    <w:basedOn w:val="Normal"/>
    <w:autoRedefine/>
    <w:rsid w:val="00B56697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B56697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B56697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B5669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56697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B56697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56697"/>
  </w:style>
  <w:style w:type="paragraph" w:styleId="FootnoteText">
    <w:name w:val="footnote text"/>
    <w:basedOn w:val="Normal"/>
    <w:semiHidden/>
    <w:rsid w:val="00B56697"/>
    <w:rPr>
      <w:szCs w:val="20"/>
    </w:rPr>
  </w:style>
  <w:style w:type="paragraph" w:styleId="PlainText">
    <w:name w:val="Plain Text"/>
    <w:basedOn w:val="Normal"/>
    <w:rsid w:val="00B56697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B5669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B56697"/>
    <w:pPr>
      <w:ind w:left="400" w:hanging="400"/>
    </w:pPr>
  </w:style>
  <w:style w:type="paragraph" w:styleId="TOAHeading">
    <w:name w:val="toa heading"/>
    <w:basedOn w:val="Normal"/>
    <w:next w:val="Normal"/>
    <w:semiHidden/>
    <w:rsid w:val="00B56697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B5669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tabs>
        <w:tab w:val="num" w:pos="720"/>
      </w:tabs>
      <w:spacing w:before="240" w:after="240" w:line="240" w:lineRule="auto"/>
      <w:ind w:left="720" w:right="144" w:hanging="720"/>
      <w:jc w:val="left"/>
    </w:pPr>
  </w:style>
  <w:style w:type="paragraph" w:customStyle="1" w:styleId="Paraheader">
    <w:name w:val="Paraheader"/>
    <w:basedOn w:val="Heading1"/>
    <w:next w:val="Normal"/>
    <w:rsid w:val="00B56697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B56697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B56697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B56697"/>
    <w:rPr>
      <w:b/>
      <w:bCs/>
      <w:color w:val="333399"/>
    </w:rPr>
  </w:style>
  <w:style w:type="paragraph" w:styleId="BalloonText">
    <w:name w:val="Balloon Text"/>
    <w:basedOn w:val="Normal"/>
    <w:semiHidden/>
    <w:rsid w:val="00B56697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B56697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B56697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B56697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B56697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basedOn w:val="DefaultParagraphFont"/>
    <w:rsid w:val="00B56697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B566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56697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B56697"/>
    <w:pPr>
      <w:tabs>
        <w:tab w:val="num" w:pos="720"/>
      </w:tabs>
      <w:suppressAutoHyphens/>
      <w:spacing w:before="60" w:line="240" w:lineRule="auto"/>
      <w:ind w:left="720" w:hanging="720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B56697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B56697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B56697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B56697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B56697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B56697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B56697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B56697"/>
    <w:pPr>
      <w:spacing w:after="120"/>
      <w:ind w:left="1440" w:right="1440"/>
    </w:pPr>
  </w:style>
  <w:style w:type="paragraph" w:styleId="BodyText3">
    <w:name w:val="Body Text 3"/>
    <w:basedOn w:val="Normal"/>
    <w:rsid w:val="00B566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56697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B56697"/>
    <w:pPr>
      <w:spacing w:after="120"/>
      <w:ind w:left="360"/>
    </w:pPr>
  </w:style>
  <w:style w:type="paragraph" w:styleId="BodyTextFirstIndent2">
    <w:name w:val="Body Text First Indent 2"/>
    <w:basedOn w:val="BodyTextIndent"/>
    <w:rsid w:val="00B56697"/>
    <w:pPr>
      <w:ind w:firstLine="210"/>
    </w:pPr>
  </w:style>
  <w:style w:type="paragraph" w:styleId="BodyTextIndent2">
    <w:name w:val="Body Text Indent 2"/>
    <w:basedOn w:val="Normal"/>
    <w:rsid w:val="00B566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5669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B56697"/>
    <w:pPr>
      <w:ind w:left="4320"/>
    </w:pPr>
  </w:style>
  <w:style w:type="paragraph" w:styleId="DocumentMap">
    <w:name w:val="Document Map"/>
    <w:basedOn w:val="Normal"/>
    <w:semiHidden/>
    <w:rsid w:val="00B56697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B56697"/>
  </w:style>
  <w:style w:type="paragraph" w:styleId="EndnoteText">
    <w:name w:val="endnote text"/>
    <w:basedOn w:val="Normal"/>
    <w:semiHidden/>
    <w:rsid w:val="00B56697"/>
    <w:rPr>
      <w:szCs w:val="20"/>
    </w:rPr>
  </w:style>
  <w:style w:type="paragraph" w:styleId="EnvelopeAddress">
    <w:name w:val="envelope address"/>
    <w:basedOn w:val="Normal"/>
    <w:rsid w:val="00B56697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B56697"/>
    <w:rPr>
      <w:rFonts w:cs="Arial"/>
      <w:szCs w:val="20"/>
    </w:rPr>
  </w:style>
  <w:style w:type="paragraph" w:styleId="HTMLAddress">
    <w:name w:val="HTML Address"/>
    <w:basedOn w:val="Normal"/>
    <w:rsid w:val="00B56697"/>
    <w:rPr>
      <w:i/>
      <w:iCs/>
    </w:rPr>
  </w:style>
  <w:style w:type="paragraph" w:styleId="HTMLPreformatted">
    <w:name w:val="HTML Preformatted"/>
    <w:basedOn w:val="Normal"/>
    <w:rsid w:val="00B56697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5669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5669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5669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5669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5669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5669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5669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5669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5669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56697"/>
    <w:rPr>
      <w:rFonts w:cs="Arial"/>
      <w:b/>
      <w:bCs/>
    </w:rPr>
  </w:style>
  <w:style w:type="paragraph" w:styleId="List">
    <w:name w:val="List"/>
    <w:basedOn w:val="Normal"/>
    <w:rsid w:val="00B56697"/>
    <w:pPr>
      <w:ind w:left="360" w:hanging="360"/>
    </w:pPr>
  </w:style>
  <w:style w:type="paragraph" w:styleId="List2">
    <w:name w:val="List 2"/>
    <w:basedOn w:val="Normal"/>
    <w:rsid w:val="00B56697"/>
    <w:pPr>
      <w:ind w:left="720" w:hanging="360"/>
    </w:pPr>
  </w:style>
  <w:style w:type="paragraph" w:styleId="List3">
    <w:name w:val="List 3"/>
    <w:basedOn w:val="Normal"/>
    <w:rsid w:val="00B56697"/>
    <w:pPr>
      <w:ind w:left="1080" w:hanging="360"/>
    </w:pPr>
  </w:style>
  <w:style w:type="paragraph" w:styleId="List4">
    <w:name w:val="List 4"/>
    <w:basedOn w:val="Normal"/>
    <w:rsid w:val="00B56697"/>
    <w:pPr>
      <w:ind w:left="1440" w:hanging="360"/>
    </w:pPr>
  </w:style>
  <w:style w:type="paragraph" w:styleId="List5">
    <w:name w:val="List 5"/>
    <w:basedOn w:val="Normal"/>
    <w:rsid w:val="00B56697"/>
    <w:pPr>
      <w:ind w:left="1800" w:hanging="360"/>
    </w:pPr>
  </w:style>
  <w:style w:type="paragraph" w:styleId="ListBullet">
    <w:name w:val="List Bullet"/>
    <w:basedOn w:val="Normal"/>
    <w:rsid w:val="00B56697"/>
    <w:pPr>
      <w:numPr>
        <w:numId w:val="7"/>
      </w:numPr>
    </w:pPr>
  </w:style>
  <w:style w:type="paragraph" w:styleId="ListBullet2">
    <w:name w:val="List Bullet 2"/>
    <w:basedOn w:val="Normal"/>
    <w:rsid w:val="00B56697"/>
    <w:pPr>
      <w:numPr>
        <w:numId w:val="8"/>
      </w:numPr>
    </w:pPr>
  </w:style>
  <w:style w:type="paragraph" w:styleId="ListBullet3">
    <w:name w:val="List Bullet 3"/>
    <w:basedOn w:val="Normal"/>
    <w:rsid w:val="00B56697"/>
    <w:pPr>
      <w:numPr>
        <w:numId w:val="9"/>
      </w:numPr>
    </w:pPr>
  </w:style>
  <w:style w:type="paragraph" w:styleId="ListBullet4">
    <w:name w:val="List Bullet 4"/>
    <w:basedOn w:val="Normal"/>
    <w:rsid w:val="00B56697"/>
    <w:pPr>
      <w:numPr>
        <w:numId w:val="10"/>
      </w:numPr>
    </w:pPr>
  </w:style>
  <w:style w:type="paragraph" w:styleId="ListBullet5">
    <w:name w:val="List Bullet 5"/>
    <w:basedOn w:val="Normal"/>
    <w:rsid w:val="00B56697"/>
    <w:pPr>
      <w:numPr>
        <w:numId w:val="11"/>
      </w:numPr>
    </w:pPr>
  </w:style>
  <w:style w:type="paragraph" w:styleId="ListContinue">
    <w:name w:val="List Continue"/>
    <w:basedOn w:val="Normal"/>
    <w:rsid w:val="00B56697"/>
    <w:pPr>
      <w:spacing w:after="120"/>
      <w:ind w:left="360"/>
    </w:pPr>
  </w:style>
  <w:style w:type="paragraph" w:styleId="ListContinue2">
    <w:name w:val="List Continue 2"/>
    <w:basedOn w:val="Normal"/>
    <w:rsid w:val="00B56697"/>
    <w:pPr>
      <w:spacing w:after="120"/>
      <w:ind w:left="720"/>
    </w:pPr>
  </w:style>
  <w:style w:type="paragraph" w:styleId="ListContinue3">
    <w:name w:val="List Continue 3"/>
    <w:basedOn w:val="Normal"/>
    <w:rsid w:val="00B56697"/>
    <w:pPr>
      <w:spacing w:after="120"/>
      <w:ind w:left="1080"/>
    </w:pPr>
  </w:style>
  <w:style w:type="paragraph" w:styleId="ListContinue4">
    <w:name w:val="List Continue 4"/>
    <w:basedOn w:val="Normal"/>
    <w:rsid w:val="00B56697"/>
    <w:pPr>
      <w:spacing w:after="120"/>
      <w:ind w:left="1440"/>
    </w:pPr>
  </w:style>
  <w:style w:type="paragraph" w:styleId="ListContinue5">
    <w:name w:val="List Continue 5"/>
    <w:basedOn w:val="Normal"/>
    <w:rsid w:val="00B56697"/>
    <w:pPr>
      <w:spacing w:after="120"/>
      <w:ind w:left="1800"/>
    </w:pPr>
  </w:style>
  <w:style w:type="paragraph" w:styleId="ListNumber">
    <w:name w:val="List Number"/>
    <w:basedOn w:val="Normal"/>
    <w:rsid w:val="00B56697"/>
    <w:pPr>
      <w:numPr>
        <w:numId w:val="12"/>
      </w:numPr>
    </w:pPr>
  </w:style>
  <w:style w:type="paragraph" w:styleId="ListNumber2">
    <w:name w:val="List Number 2"/>
    <w:basedOn w:val="Normal"/>
    <w:rsid w:val="00B56697"/>
    <w:pPr>
      <w:numPr>
        <w:numId w:val="13"/>
      </w:numPr>
    </w:pPr>
  </w:style>
  <w:style w:type="paragraph" w:styleId="ListNumber3">
    <w:name w:val="List Number 3"/>
    <w:basedOn w:val="Normal"/>
    <w:rsid w:val="00B56697"/>
    <w:pPr>
      <w:numPr>
        <w:numId w:val="14"/>
      </w:numPr>
    </w:pPr>
  </w:style>
  <w:style w:type="paragraph" w:styleId="ListNumber4">
    <w:name w:val="List Number 4"/>
    <w:basedOn w:val="Normal"/>
    <w:rsid w:val="00B56697"/>
    <w:pPr>
      <w:numPr>
        <w:numId w:val="15"/>
      </w:numPr>
    </w:pPr>
  </w:style>
  <w:style w:type="paragraph" w:styleId="ListNumber5">
    <w:name w:val="List Number 5"/>
    <w:basedOn w:val="Normal"/>
    <w:rsid w:val="00B56697"/>
    <w:pPr>
      <w:numPr>
        <w:numId w:val="16"/>
      </w:numPr>
    </w:pPr>
  </w:style>
  <w:style w:type="paragraph" w:styleId="MacroText">
    <w:name w:val="macro"/>
    <w:semiHidden/>
    <w:rsid w:val="00B5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  <w:lang w:val="en-US" w:eastAsia="en-US"/>
    </w:rPr>
  </w:style>
  <w:style w:type="paragraph" w:styleId="MessageHeader">
    <w:name w:val="Message Header"/>
    <w:basedOn w:val="Normal"/>
    <w:rsid w:val="00B5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B56697"/>
  </w:style>
  <w:style w:type="paragraph" w:styleId="Salutation">
    <w:name w:val="Salutation"/>
    <w:basedOn w:val="Normal"/>
    <w:next w:val="Normal"/>
    <w:rsid w:val="00B56697"/>
  </w:style>
  <w:style w:type="paragraph" w:styleId="Signature">
    <w:name w:val="Signature"/>
    <w:basedOn w:val="Normal"/>
    <w:rsid w:val="00B56697"/>
    <w:pPr>
      <w:ind w:left="4320"/>
    </w:pPr>
  </w:style>
  <w:style w:type="character" w:styleId="CommentReference">
    <w:name w:val="annotation reference"/>
    <w:basedOn w:val="DefaultParagraphFont"/>
    <w:semiHidden/>
    <w:rsid w:val="00B56697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20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1"/>
      </w:numPr>
      <w:jc w:val="left"/>
    </w:pPr>
  </w:style>
  <w:style w:type="character" w:customStyle="1" w:styleId="StyleBoldDarkRed">
    <w:name w:val="Style Bold Dark Red"/>
    <w:basedOn w:val="DefaultParagraphFont"/>
    <w:rsid w:val="000B1A8C"/>
    <w:rPr>
      <w:b/>
      <w:bCs/>
      <w:color w:val="DE8400"/>
    </w:rPr>
  </w:style>
  <w:style w:type="character" w:customStyle="1" w:styleId="productdesc">
    <w:name w:val="productdesc"/>
    <w:basedOn w:val="DefaultParagraphFont"/>
    <w:rsid w:val="00736E40"/>
  </w:style>
  <w:style w:type="paragraph" w:styleId="ListParagraph">
    <w:name w:val="List Paragraph"/>
    <w:basedOn w:val="Normal"/>
    <w:uiPriority w:val="34"/>
    <w:qFormat/>
    <w:rsid w:val="00831065"/>
    <w:pPr>
      <w:ind w:left="720"/>
    </w:pPr>
  </w:style>
  <w:style w:type="paragraph" w:customStyle="1" w:styleId="DocTitle">
    <w:name w:val="Doc Title"/>
    <w:qFormat/>
    <w:rsid w:val="00A81D6E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hiSatoskar\TTC_backup\marketing%20content\proposals\proposal%20template\Technical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f9b258c7-9c72-463b-80f6-91d061ebb25d">General</Material_x0020_Type>
    <Category xmlns="f9b258c7-9c72-463b-80f6-91d061ebb25d">Module Artifact</Category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0CD92-1FC3-450A-85D6-7BAB856AC0B6}"/>
</file>

<file path=customXml/itemProps2.xml><?xml version="1.0" encoding="utf-8"?>
<ds:datastoreItem xmlns:ds="http://schemas.openxmlformats.org/officeDocument/2006/customXml" ds:itemID="{E7716C0C-BF6C-4E58-9F81-E5A165870A0A}"/>
</file>

<file path=customXml/itemProps3.xml><?xml version="1.0" encoding="utf-8"?>
<ds:datastoreItem xmlns:ds="http://schemas.openxmlformats.org/officeDocument/2006/customXml" ds:itemID="{A28EFC93-0004-4443-BBAB-B70752E8486C}"/>
</file>

<file path=customXml/itemProps4.xml><?xml version="1.0" encoding="utf-8"?>
<ds:datastoreItem xmlns:ds="http://schemas.openxmlformats.org/officeDocument/2006/customXml" ds:itemID="{EDC0E2EC-C232-407A-BAE4-749F5AB222D7}"/>
</file>

<file path=customXml/itemProps5.xml><?xml version="1.0" encoding="utf-8"?>
<ds:datastoreItem xmlns:ds="http://schemas.openxmlformats.org/officeDocument/2006/customXml" ds:itemID="{CF67EB3E-91F4-4B95-8066-1157C97D1C51}"/>
</file>

<file path=docProps/app.xml><?xml version="1.0" encoding="utf-8"?>
<Properties xmlns="http://schemas.openxmlformats.org/officeDocument/2006/extended-properties" xmlns:vt="http://schemas.openxmlformats.org/officeDocument/2006/docPropsVTypes">
  <Template>Technical Proposal</Template>
  <TotalTime>14</TotalTime>
  <Pages>10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Internal Recruitment System</vt:lpstr>
    </vt:vector>
  </TitlesOfParts>
  <Company/>
  <LinksUpToDate>false</LinksUpToDate>
  <CharactersWithSpaces>11836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Internal Recruitment System</dc:title>
  <dc:creator>Prachi Satoskpr</dc:creator>
  <cp:lastModifiedBy>Thorat, Bharati</cp:lastModifiedBy>
  <cp:revision>17</cp:revision>
  <dcterms:created xsi:type="dcterms:W3CDTF">2017-07-14T10:44:00Z</dcterms:created>
  <dcterms:modified xsi:type="dcterms:W3CDTF">2017-09-01T07:00:00Z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General</vt:lpwstr>
  </property>
  <property fmtid="{D5CDD505-2E9C-101B-9397-08002B2CF9AE}" pid="3" name="Levels">
    <vt:lpwstr>L1</vt:lpwstr>
  </property>
  <property fmtid="{D5CDD505-2E9C-101B-9397-08002B2CF9AE}" pid="4" name="Category">
    <vt:lpwstr>Assessment Component</vt:lpwstr>
  </property>
  <property fmtid="{D5CDD505-2E9C-101B-9397-08002B2CF9AE}" pid="5" name="ContentType">
    <vt:lpwstr>Document</vt:lpwstr>
  </property>
  <property fmtid="{D5CDD505-2E9C-101B-9397-08002B2CF9AE}" pid="6" name="FolderName">
    <vt:lpwstr/>
  </property>
  <property fmtid="{D5CDD505-2E9C-101B-9397-08002B2CF9AE}" pid="7" name="ContentTypeId">
    <vt:lpwstr>0x010100A0AE62D972F90F4BABD1137CCFB20CA1</vt:lpwstr>
  </property>
</Properties>
</file>